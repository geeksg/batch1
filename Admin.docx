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59E7" w14:textId="2E93C1C3" w:rsidR="009F5790" w:rsidRPr="009F5790" w:rsidRDefault="009F5790" w:rsidP="00225102">
      <w:pPr>
        <w:pStyle w:val="PageTitle"/>
        <w:ind w:left="0"/>
        <w:jc w:val="left"/>
      </w:pPr>
    </w:p>
    <w:p w14:paraId="4B63A63E" w14:textId="77777777" w:rsidR="009F5790" w:rsidRPr="009F5790" w:rsidRDefault="009F5790" w:rsidP="00AB33FB">
      <w:pPr>
        <w:pStyle w:val="PageTitle"/>
      </w:pPr>
    </w:p>
    <w:p w14:paraId="48ED829F" w14:textId="77777777" w:rsidR="009F5790" w:rsidRPr="001C4D77" w:rsidRDefault="009F5790" w:rsidP="00AB33FB">
      <w:pPr>
        <w:pStyle w:val="PageTitle"/>
      </w:pPr>
    </w:p>
    <w:p w14:paraId="5AB8EF64" w14:textId="77777777" w:rsidR="009F5790" w:rsidRPr="001C4D77" w:rsidRDefault="009F5790" w:rsidP="00AB33FB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AB33FB">
      <w:pPr>
        <w:pStyle w:val="PageTitle"/>
      </w:pPr>
    </w:p>
    <w:p w14:paraId="03A8A6B3" w14:textId="45C90EC8"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AB33FB"/>
    <w:p w14:paraId="12D6A4D9" w14:textId="77777777" w:rsidR="009F5790" w:rsidRPr="009F5790" w:rsidRDefault="009F5790" w:rsidP="00AB33FB"/>
    <w:p w14:paraId="4F7ED659" w14:textId="77777777"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7EB567F" w:rsidR="00B53DC1" w:rsidRPr="009F5790" w:rsidRDefault="00B53DC1" w:rsidP="00AB33FB">
            <w:r w:rsidRPr="00D3101D">
              <w:t> </w:t>
            </w:r>
            <w:r w:rsidR="00F628FC">
              <w:t xml:space="preserve">PRJ_Airline Reservation </w:t>
            </w:r>
            <w:r>
              <w:t>System</w:t>
            </w:r>
            <w:r w:rsidRPr="00D3101D">
              <w:t>_001</w:t>
            </w:r>
          </w:p>
        </w:tc>
      </w:tr>
      <w:tr w:rsidR="00B53DC1" w:rsidRPr="009F5790" w14:paraId="7B1CC0A8" w14:textId="77777777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DB0A15D" w:rsidR="00B53DC1" w:rsidRPr="009F5790" w:rsidRDefault="00B53DC1" w:rsidP="00AB33FB">
            <w:r w:rsidRPr="009F5790">
              <w:t> </w:t>
            </w:r>
            <w:r w:rsidR="00F628FC">
              <w:t>Airline Reservation</w:t>
            </w:r>
            <w:r w:rsidRPr="00D3101D">
              <w:t xml:space="preserve"> System</w:t>
            </w:r>
          </w:p>
        </w:tc>
      </w:tr>
    </w:tbl>
    <w:p w14:paraId="1917D496" w14:textId="77777777"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97"/>
        <w:gridCol w:w="3728"/>
        <w:gridCol w:w="3045"/>
      </w:tblGrid>
      <w:tr w:rsidR="009F5790" w:rsidRPr="009F5790" w14:paraId="1E1B5849" w14:textId="77777777" w:rsidTr="006D5E86">
        <w:trPr>
          <w:trHeight w:val="345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6D5E86">
        <w:trPr>
          <w:trHeight w:val="345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F074B7A" w:rsidR="009F5790" w:rsidRPr="009F5790" w:rsidRDefault="00823AEF" w:rsidP="0055238D">
            <w:pPr>
              <w:ind w:left="0"/>
            </w:pPr>
            <w:r>
              <w:t xml:space="preserve">      </w:t>
            </w:r>
            <w:r w:rsidR="00287820">
              <w:t>Team 1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21F343D" w:rsidR="009F5790" w:rsidRPr="009F5790" w:rsidRDefault="009F5790" w:rsidP="00823AEF">
            <w:pPr>
              <w:ind w:left="0"/>
            </w:pP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B41973E" w:rsidR="009F5790" w:rsidRPr="009F5790" w:rsidRDefault="009F5790" w:rsidP="00AB33FB">
            <w:r w:rsidRPr="009F5790">
              <w:t> </w:t>
            </w:r>
            <w:r w:rsidR="00F628FC">
              <w:t>June</w:t>
            </w:r>
            <w:r w:rsidR="00131516">
              <w:t xml:space="preserve"> 2</w:t>
            </w:r>
            <w:r w:rsidR="00823AEF">
              <w:t>, 2018</w:t>
            </w:r>
          </w:p>
        </w:tc>
      </w:tr>
      <w:tr w:rsidR="009F5790" w:rsidRPr="009F5790" w14:paraId="05F5BE02" w14:textId="77777777" w:rsidTr="006D5E86">
        <w:trPr>
          <w:trHeight w:val="345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6D5E86">
        <w:trPr>
          <w:trHeight w:val="345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22921A85" w:rsidR="008E15A0" w:rsidRPr="009F5790" w:rsidRDefault="008E15A0" w:rsidP="00AB33FB"/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493BFD49" w:rsidR="008E15A0" w:rsidRPr="009F5790" w:rsidRDefault="008E15A0" w:rsidP="00AB33FB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1DEB5A8D" w:rsidR="008E15A0" w:rsidRPr="009F5790" w:rsidRDefault="008E15A0" w:rsidP="00AB33FB">
            <w:r w:rsidRPr="009F5790">
              <w:t> </w:t>
            </w:r>
          </w:p>
        </w:tc>
      </w:tr>
      <w:tr w:rsidR="008E15A0" w:rsidRPr="009F5790" w14:paraId="6B3736C0" w14:textId="77777777" w:rsidTr="006D5E86">
        <w:trPr>
          <w:trHeight w:val="345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6D5E86">
        <w:trPr>
          <w:trHeight w:val="345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159AC30A" w:rsidR="008E15A0" w:rsidRPr="009F5790" w:rsidRDefault="008E15A0" w:rsidP="0068581D">
            <w:pPr>
              <w:ind w:left="0"/>
            </w:pP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467541DC" w:rsidR="008E15A0" w:rsidRPr="009F5790" w:rsidRDefault="008E15A0" w:rsidP="0068581D">
            <w:pPr>
              <w:ind w:left="0"/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E5CAABC" w:rsidR="008E15A0" w:rsidRPr="009F5790" w:rsidRDefault="008E15A0" w:rsidP="0068581D">
            <w:pPr>
              <w:ind w:left="0"/>
            </w:pPr>
          </w:p>
        </w:tc>
      </w:tr>
      <w:tr w:rsidR="008E15A0" w:rsidRPr="009F5790" w14:paraId="12030786" w14:textId="77777777" w:rsidTr="006D5E86">
        <w:trPr>
          <w:trHeight w:val="600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4C22BEE6"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 w:rsidR="0029266F">
              <w:t>rsion Number of the template:1.0</w:t>
            </w:r>
          </w:p>
        </w:tc>
      </w:tr>
      <w:tr w:rsidR="008E15A0" w:rsidRPr="009F5790" w14:paraId="6800FFEA" w14:textId="77777777" w:rsidTr="006D5E86">
        <w:trPr>
          <w:trHeight w:val="345"/>
        </w:trPr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C2EC630" w:rsidR="008E15A0" w:rsidRPr="009F5790" w:rsidRDefault="0029266F" w:rsidP="00AB33FB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AB33FB">
            <w:r w:rsidRPr="009F5790">
              <w:t> </w:t>
            </w:r>
          </w:p>
        </w:tc>
      </w:tr>
    </w:tbl>
    <w:p w14:paraId="0966AC59" w14:textId="77777777" w:rsidR="009F5790" w:rsidRPr="009F5790" w:rsidRDefault="009F5790" w:rsidP="00AB33FB">
      <w:r w:rsidRPr="009F5790">
        <w:br w:type="page"/>
      </w:r>
    </w:p>
    <w:p w14:paraId="42EE7ADE" w14:textId="77777777" w:rsidR="009F5790" w:rsidRPr="009F5790" w:rsidRDefault="009F5790" w:rsidP="00AB33FB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AB33FB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967"/>
        <w:gridCol w:w="653"/>
        <w:gridCol w:w="1080"/>
        <w:gridCol w:w="1080"/>
        <w:gridCol w:w="1080"/>
      </w:tblGrid>
      <w:tr w:rsidR="009F5790" w:rsidRPr="009F5790" w14:paraId="4A1AE6D8" w14:textId="77777777" w:rsidTr="0054353D">
        <w:tc>
          <w:tcPr>
            <w:tcW w:w="2808" w:type="dxa"/>
            <w:vAlign w:val="center"/>
          </w:tcPr>
          <w:p w14:paraId="1976D30B" w14:textId="77777777"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14:paraId="7E8B01D1" w14:textId="064023F0" w:rsidR="009F5790" w:rsidRPr="009F5790" w:rsidRDefault="0054353D" w:rsidP="00AB33FB">
            <w:r>
              <w:t>1.1</w:t>
            </w:r>
          </w:p>
        </w:tc>
        <w:tc>
          <w:tcPr>
            <w:tcW w:w="967" w:type="dxa"/>
          </w:tcPr>
          <w:p w14:paraId="35D1B14D" w14:textId="77777777" w:rsidR="009F5790" w:rsidRPr="009F5790" w:rsidRDefault="009F5790" w:rsidP="00AB33FB"/>
        </w:tc>
        <w:tc>
          <w:tcPr>
            <w:tcW w:w="653" w:type="dxa"/>
          </w:tcPr>
          <w:p w14:paraId="488BB2E9" w14:textId="77777777" w:rsidR="009F5790" w:rsidRPr="009F5790" w:rsidRDefault="009F5790" w:rsidP="00AB33FB"/>
        </w:tc>
        <w:tc>
          <w:tcPr>
            <w:tcW w:w="1080" w:type="dxa"/>
          </w:tcPr>
          <w:p w14:paraId="325B699D" w14:textId="77777777" w:rsidR="009F5790" w:rsidRPr="009F5790" w:rsidRDefault="009F5790" w:rsidP="00AB33FB"/>
        </w:tc>
        <w:tc>
          <w:tcPr>
            <w:tcW w:w="1080" w:type="dxa"/>
          </w:tcPr>
          <w:p w14:paraId="77EF851F" w14:textId="77777777" w:rsidR="009F5790" w:rsidRPr="009F5790" w:rsidRDefault="009F5790" w:rsidP="00AB33FB"/>
        </w:tc>
        <w:tc>
          <w:tcPr>
            <w:tcW w:w="1080" w:type="dxa"/>
          </w:tcPr>
          <w:p w14:paraId="3AD2F557" w14:textId="77777777" w:rsidR="009F5790" w:rsidRPr="009F5790" w:rsidRDefault="009F5790" w:rsidP="00AB33FB"/>
        </w:tc>
      </w:tr>
      <w:tr w:rsidR="009F5790" w:rsidRPr="009F5790" w14:paraId="7EF63984" w14:textId="77777777" w:rsidTr="0054353D">
        <w:tc>
          <w:tcPr>
            <w:tcW w:w="2808" w:type="dxa"/>
            <w:vAlign w:val="center"/>
          </w:tcPr>
          <w:p w14:paraId="0516B6F4" w14:textId="77777777"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14:paraId="537550E2" w14:textId="1642316A" w:rsidR="009F5790" w:rsidRPr="009F5790" w:rsidRDefault="0054353D" w:rsidP="00AB33FB">
            <w:r>
              <w:t>24/05/2018</w:t>
            </w:r>
          </w:p>
        </w:tc>
        <w:tc>
          <w:tcPr>
            <w:tcW w:w="967" w:type="dxa"/>
          </w:tcPr>
          <w:p w14:paraId="56ACC850" w14:textId="77777777" w:rsidR="009F5790" w:rsidRPr="009F5790" w:rsidRDefault="009F5790" w:rsidP="00AB33FB"/>
        </w:tc>
        <w:tc>
          <w:tcPr>
            <w:tcW w:w="653" w:type="dxa"/>
          </w:tcPr>
          <w:p w14:paraId="3D8D9994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AB33FB"/>
        </w:tc>
        <w:tc>
          <w:tcPr>
            <w:tcW w:w="1080" w:type="dxa"/>
          </w:tcPr>
          <w:p w14:paraId="2BE1FC53" w14:textId="77777777" w:rsidR="009F5790" w:rsidRPr="009F5790" w:rsidRDefault="009F5790" w:rsidP="00AB33FB"/>
        </w:tc>
        <w:tc>
          <w:tcPr>
            <w:tcW w:w="1080" w:type="dxa"/>
          </w:tcPr>
          <w:p w14:paraId="1799B660" w14:textId="77777777" w:rsidR="009F5790" w:rsidRPr="009F5790" w:rsidRDefault="009F5790" w:rsidP="00AB33FB"/>
        </w:tc>
      </w:tr>
      <w:tr w:rsidR="009F5790" w:rsidRPr="009F5790" w14:paraId="2BC2A16F" w14:textId="77777777" w:rsidTr="0054353D">
        <w:tc>
          <w:tcPr>
            <w:tcW w:w="2808" w:type="dxa"/>
            <w:vAlign w:val="center"/>
          </w:tcPr>
          <w:p w14:paraId="47098972" w14:textId="77777777"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14:paraId="53EAA411" w14:textId="046E5DE4" w:rsidR="009F5790" w:rsidRPr="009F5790" w:rsidRDefault="009F5790" w:rsidP="00AB33FB"/>
        </w:tc>
        <w:tc>
          <w:tcPr>
            <w:tcW w:w="967" w:type="dxa"/>
          </w:tcPr>
          <w:p w14:paraId="6BA50F38" w14:textId="77777777" w:rsidR="009F5790" w:rsidRPr="009F5790" w:rsidRDefault="009F5790" w:rsidP="00AB33FB"/>
        </w:tc>
        <w:tc>
          <w:tcPr>
            <w:tcW w:w="653" w:type="dxa"/>
          </w:tcPr>
          <w:p w14:paraId="3645B887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AB33FB"/>
        </w:tc>
        <w:tc>
          <w:tcPr>
            <w:tcW w:w="1080" w:type="dxa"/>
          </w:tcPr>
          <w:p w14:paraId="3A64C6EF" w14:textId="77777777" w:rsidR="009F5790" w:rsidRPr="009F5790" w:rsidRDefault="009F5790" w:rsidP="00AB33FB"/>
        </w:tc>
        <w:tc>
          <w:tcPr>
            <w:tcW w:w="1080" w:type="dxa"/>
          </w:tcPr>
          <w:p w14:paraId="47308748" w14:textId="77777777" w:rsidR="009F5790" w:rsidRPr="009F5790" w:rsidRDefault="009F5790" w:rsidP="00AB33FB"/>
        </w:tc>
      </w:tr>
      <w:tr w:rsidR="009F5790" w:rsidRPr="009F5790" w14:paraId="2E56A852" w14:textId="77777777" w:rsidTr="0054353D">
        <w:tc>
          <w:tcPr>
            <w:tcW w:w="2808" w:type="dxa"/>
          </w:tcPr>
          <w:p w14:paraId="64B7F5B7" w14:textId="77777777"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967" w:type="dxa"/>
          </w:tcPr>
          <w:p w14:paraId="24EA29E2" w14:textId="77777777" w:rsidR="009F5790" w:rsidRPr="009F5790" w:rsidRDefault="009F5790" w:rsidP="00AB33FB"/>
        </w:tc>
        <w:tc>
          <w:tcPr>
            <w:tcW w:w="653" w:type="dxa"/>
          </w:tcPr>
          <w:p w14:paraId="46558018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AB33FB"/>
        </w:tc>
        <w:tc>
          <w:tcPr>
            <w:tcW w:w="1080" w:type="dxa"/>
          </w:tcPr>
          <w:p w14:paraId="3AFC5A5C" w14:textId="77777777" w:rsidR="009F5790" w:rsidRPr="009F5790" w:rsidRDefault="009F5790" w:rsidP="00AB33FB"/>
        </w:tc>
        <w:tc>
          <w:tcPr>
            <w:tcW w:w="1080" w:type="dxa"/>
          </w:tcPr>
          <w:p w14:paraId="7E23613F" w14:textId="77777777" w:rsidR="009F5790" w:rsidRPr="009F5790" w:rsidRDefault="009F5790" w:rsidP="00AB33FB"/>
        </w:tc>
      </w:tr>
      <w:tr w:rsidR="009F5790" w:rsidRPr="009F5790" w14:paraId="307F8A75" w14:textId="77777777" w:rsidTr="0054353D">
        <w:tc>
          <w:tcPr>
            <w:tcW w:w="2808" w:type="dxa"/>
          </w:tcPr>
          <w:p w14:paraId="4D8423FC" w14:textId="77777777"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967" w:type="dxa"/>
          </w:tcPr>
          <w:p w14:paraId="08E17A71" w14:textId="77777777" w:rsidR="009F5790" w:rsidRPr="009F5790" w:rsidRDefault="009F5790" w:rsidP="00AB33FB"/>
        </w:tc>
        <w:tc>
          <w:tcPr>
            <w:tcW w:w="653" w:type="dxa"/>
          </w:tcPr>
          <w:p w14:paraId="4D22E910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AB33FB"/>
        </w:tc>
        <w:tc>
          <w:tcPr>
            <w:tcW w:w="1080" w:type="dxa"/>
          </w:tcPr>
          <w:p w14:paraId="6071EC99" w14:textId="77777777" w:rsidR="009F5790" w:rsidRPr="009F5790" w:rsidRDefault="009F5790" w:rsidP="00AB33FB"/>
        </w:tc>
        <w:tc>
          <w:tcPr>
            <w:tcW w:w="1080" w:type="dxa"/>
          </w:tcPr>
          <w:p w14:paraId="0D8E8B38" w14:textId="77777777" w:rsidR="009F5790" w:rsidRPr="009F5790" w:rsidRDefault="009F5790" w:rsidP="00AB33FB"/>
        </w:tc>
      </w:tr>
      <w:tr w:rsidR="009F5790" w:rsidRPr="009F5790" w14:paraId="3EABB1EE" w14:textId="77777777" w:rsidTr="0054353D">
        <w:tc>
          <w:tcPr>
            <w:tcW w:w="2808" w:type="dxa"/>
          </w:tcPr>
          <w:p w14:paraId="27EF7D4D" w14:textId="77777777"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967" w:type="dxa"/>
          </w:tcPr>
          <w:p w14:paraId="7D658C3E" w14:textId="77777777" w:rsidR="009F5790" w:rsidRPr="009F5790" w:rsidRDefault="009F5790" w:rsidP="00AB33FB"/>
        </w:tc>
        <w:tc>
          <w:tcPr>
            <w:tcW w:w="653" w:type="dxa"/>
          </w:tcPr>
          <w:p w14:paraId="3BC21E42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AB33FB"/>
        </w:tc>
        <w:tc>
          <w:tcPr>
            <w:tcW w:w="1080" w:type="dxa"/>
          </w:tcPr>
          <w:p w14:paraId="718D8944" w14:textId="77777777" w:rsidR="009F5790" w:rsidRPr="009F5790" w:rsidRDefault="009F5790" w:rsidP="00AB33FB"/>
        </w:tc>
        <w:tc>
          <w:tcPr>
            <w:tcW w:w="1080" w:type="dxa"/>
          </w:tcPr>
          <w:p w14:paraId="5DD7E652" w14:textId="77777777" w:rsidR="009F5790" w:rsidRPr="009F5790" w:rsidRDefault="009F5790" w:rsidP="00AB33FB"/>
        </w:tc>
      </w:tr>
      <w:tr w:rsidR="009F5790" w:rsidRPr="009F5790" w14:paraId="5751E9DE" w14:textId="77777777" w:rsidTr="0054353D">
        <w:tc>
          <w:tcPr>
            <w:tcW w:w="2808" w:type="dxa"/>
          </w:tcPr>
          <w:p w14:paraId="5BD5BEA4" w14:textId="77777777"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967" w:type="dxa"/>
          </w:tcPr>
          <w:p w14:paraId="3331BC8F" w14:textId="77777777" w:rsidR="009F5790" w:rsidRPr="009F5790" w:rsidRDefault="009F5790" w:rsidP="00AB33FB"/>
        </w:tc>
        <w:tc>
          <w:tcPr>
            <w:tcW w:w="653" w:type="dxa"/>
          </w:tcPr>
          <w:p w14:paraId="161B779E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AB33FB"/>
        </w:tc>
        <w:tc>
          <w:tcPr>
            <w:tcW w:w="1080" w:type="dxa"/>
          </w:tcPr>
          <w:p w14:paraId="4BE23196" w14:textId="77777777" w:rsidR="009F5790" w:rsidRPr="009F5790" w:rsidRDefault="009F5790" w:rsidP="00AB33FB"/>
        </w:tc>
        <w:tc>
          <w:tcPr>
            <w:tcW w:w="1080" w:type="dxa"/>
          </w:tcPr>
          <w:p w14:paraId="3F95224E" w14:textId="77777777" w:rsidR="009F5790" w:rsidRPr="009F5790" w:rsidRDefault="009F5790" w:rsidP="00AB33FB"/>
        </w:tc>
      </w:tr>
    </w:tbl>
    <w:p w14:paraId="7C85DA30" w14:textId="77777777" w:rsidR="009F5790" w:rsidRPr="009F5790" w:rsidRDefault="009F5790" w:rsidP="00AB33FB"/>
    <w:p w14:paraId="36105CE6" w14:textId="77777777" w:rsidR="009F5790" w:rsidRPr="009F5790" w:rsidRDefault="009F5790" w:rsidP="00AB33FB"/>
    <w:p w14:paraId="2CC8A7F7" w14:textId="77777777" w:rsidR="009F5790" w:rsidRPr="009F5790" w:rsidRDefault="009F5790" w:rsidP="00AB33FB">
      <w:r w:rsidRPr="009F5790">
        <w:t xml:space="preserve">Disclaimer: </w:t>
      </w:r>
    </w:p>
    <w:p w14:paraId="28E0825A" w14:textId="77777777" w:rsidR="009F5790" w:rsidRPr="009F5790" w:rsidRDefault="009F5790" w:rsidP="00AB33FB"/>
    <w:p w14:paraId="47F58572" w14:textId="70F5CE75" w:rsidR="009F5790" w:rsidRPr="009F5790" w:rsidRDefault="009F5790" w:rsidP="00AB33FB">
      <w:r w:rsidRPr="009F5790">
        <w:t>The scope of the project ‘</w:t>
      </w:r>
      <w:r w:rsidR="00247ABB">
        <w:t xml:space="preserve">Airline Reservation </w:t>
      </w:r>
      <w:r w:rsidR="00B764C5" w:rsidRPr="00B764C5">
        <w:t>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AB33FB" w:rsidRDefault="009F5790" w:rsidP="00AB33FB">
      <w:r w:rsidRPr="00AB33FB">
        <w:lastRenderedPageBreak/>
        <w:t>TABLE OF CONTENTS</w:t>
      </w:r>
    </w:p>
    <w:p w14:paraId="63D9F59F" w14:textId="77777777" w:rsidR="009F5790" w:rsidRPr="009F5790" w:rsidRDefault="009F5790" w:rsidP="00AB33FB"/>
    <w:p w14:paraId="287F916D" w14:textId="48EE3565" w:rsidR="00C9552A" w:rsidRPr="00AB33FB" w:rsidRDefault="009F57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Use Case Name: L</w:t>
        </w:r>
        <w:r w:rsidR="00F628FC">
          <w:rPr>
            <w:rStyle w:val="Hyperlink"/>
            <w:b w:val="0"/>
            <w:noProof/>
          </w:rPr>
          <w:t>ogin to Airline Reservation</w:t>
        </w:r>
        <w:r w:rsidR="00C9552A" w:rsidRPr="00AB33FB">
          <w:rPr>
            <w:rStyle w:val="Hyperlink"/>
            <w:b w:val="0"/>
            <w:noProof/>
          </w:rPr>
          <w:t xml:space="preserve"> System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0FAC6C8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FA8CBBB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99CC669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E747F30" w14:textId="46B6FF73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7911AA">
          <w:rPr>
            <w:rStyle w:val="Hyperlink"/>
            <w:b w:val="0"/>
            <w:noProof/>
          </w:rPr>
          <w:t xml:space="preserve"> </w:t>
        </w:r>
        <w:r w:rsidR="006E17D6">
          <w:rPr>
            <w:rStyle w:val="Hyperlink"/>
            <w:b w:val="0"/>
            <w:noProof/>
          </w:rPr>
          <w:t>:</w:t>
        </w:r>
        <w:r w:rsidR="006E17D6" w:rsidRPr="006E17D6">
          <w:rPr>
            <w:rFonts w:ascii="Trebuchet MS" w:hAnsi="Trebuchet MS"/>
            <w:b w:val="0"/>
          </w:rPr>
          <w:t xml:space="preserve"> </w:t>
        </w:r>
        <w:r w:rsidR="006E17D6" w:rsidRPr="006E17D6">
          <w:rPr>
            <w:rFonts w:ascii="Trebuchet MS" w:hAnsi="Trebuchet MS"/>
            <w:b w:val="0"/>
          </w:rPr>
          <w:t>Successful login to the Airline Reservation Portal ,adding new flight details and updating or deleting flight details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640347E" w14:textId="2A746634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82AC0BB" w14:textId="5F305828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6E17D6">
          <w:rPr>
            <w:rStyle w:val="Hyperlink"/>
            <w:b w:val="0"/>
            <w:noProof/>
          </w:rPr>
          <w:t>:</w:t>
        </w:r>
        <w:r w:rsidR="006E17D6" w:rsidRPr="006E17D6">
          <w:rPr>
            <w:rFonts w:ascii="Trebuchet MS" w:hAnsi="Trebuchet MS"/>
          </w:rPr>
          <w:t xml:space="preserve"> </w:t>
        </w:r>
        <w:r w:rsidR="006E17D6" w:rsidRPr="006E17D6">
          <w:rPr>
            <w:rFonts w:ascii="Trebuchet MS" w:hAnsi="Trebuchet MS"/>
            <w:b w:val="0"/>
          </w:rPr>
          <w:t>Successful login ,</w:t>
        </w:r>
        <w:r w:rsidR="006E17D6" w:rsidRPr="006E17D6">
          <w:t xml:space="preserve"> </w:t>
        </w:r>
        <w:r w:rsidR="006E17D6" w:rsidRPr="006E17D6">
          <w:rPr>
            <w:rFonts w:ascii="Trebuchet MS" w:hAnsi="Trebuchet MS"/>
            <w:b w:val="0"/>
          </w:rPr>
          <w:t xml:space="preserve">deleting flight details and </w:t>
        </w:r>
        <w:r w:rsidR="006E17D6" w:rsidRPr="006E17D6">
          <w:rPr>
            <w:rFonts w:ascii="Trebuchet MS" w:hAnsi="Trebuchet MS"/>
            <w:b w:val="0"/>
          </w:rPr>
          <w:t xml:space="preserve">adding </w:t>
        </w:r>
        <w:r w:rsidR="006E17D6" w:rsidRPr="006E17D6">
          <w:rPr>
            <w:rFonts w:ascii="Trebuchet MS" w:hAnsi="Trebuchet MS"/>
            <w:b w:val="0"/>
          </w:rPr>
          <w:t>or</w:t>
        </w:r>
        <w:r w:rsidR="006E17D6" w:rsidRPr="006E17D6">
          <w:t xml:space="preserve"> </w:t>
        </w:r>
        <w:r w:rsidR="006E17D6" w:rsidRPr="006E17D6">
          <w:rPr>
            <w:rFonts w:ascii="Trebuchet MS" w:hAnsi="Trebuchet MS"/>
            <w:b w:val="0"/>
          </w:rPr>
          <w:t xml:space="preserve">updating </w:t>
        </w:r>
        <w:r w:rsidR="006E17D6" w:rsidRPr="006E17D6">
          <w:rPr>
            <w:rFonts w:ascii="Trebuchet MS" w:hAnsi="Trebuchet MS"/>
            <w:b w:val="0"/>
          </w:rPr>
          <w:t xml:space="preserve">new flight details </w:t>
        </w:r>
        <w:r w:rsidR="006E17D6" w:rsidRPr="006E17D6">
          <w:rPr>
            <w:rFonts w:ascii="Trebuchet MS" w:hAnsi="Trebuchet MS"/>
            <w:b w:val="0"/>
          </w:rPr>
          <w:t>to the Airline Reservation Portal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03D89BD2" w14:textId="323EC045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474379">
          <w:rPr>
            <w:rStyle w:val="Hyperlink"/>
            <w:b w:val="0"/>
            <w:noProof/>
          </w:rPr>
          <w:t>:Open Webpage Through Bookmark</w:t>
        </w:r>
        <w:bookmarkStart w:id="0" w:name="_GoBack"/>
        <w:bookmarkEnd w:id="0"/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7DE7B4B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1D2CA1F9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44E8A00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410F2D9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941484B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87F60CD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9B1868B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1A8355D2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B800C2A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A5F8DE9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ED3F7A3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E7ADBC3" w14:textId="74ECC3D9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6E17D6">
          <w:rPr>
            <w:rStyle w:val="Hyperlink"/>
            <w:b w:val="0"/>
            <w:noProof/>
          </w:rPr>
          <w:t xml:space="preserve">Extension in Basic Flow  </w:t>
        </w:r>
        <w:r w:rsidR="00C9552A" w:rsidRPr="00AB33FB">
          <w:rPr>
            <w:rStyle w:val="Hyperlink"/>
            <w:b w:val="0"/>
            <w:noProof/>
          </w:rPr>
          <w:t>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A4D9F35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EE18626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CE44E1A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D94FD4F" w14:textId="64098459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7C68C93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70BCB2E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A7E6D24" w14:textId="77777777" w:rsidR="00C9552A" w:rsidRPr="00AB33FB" w:rsidRDefault="004740E9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F2DD837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_Toc458607250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CCCA387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1AA3AF3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AA44C00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C048007" w14:textId="77777777" w:rsidR="00C9552A" w:rsidRPr="00AB33FB" w:rsidRDefault="004740E9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AB33FB">
      <w:r w:rsidRPr="00AB33FB">
        <w:rPr>
          <w:b w:val="0"/>
        </w:rPr>
        <w:fldChar w:fldCharType="end"/>
      </w:r>
    </w:p>
    <w:p w14:paraId="74E6C9D8" w14:textId="77777777" w:rsidR="009F5790" w:rsidRPr="009F5790" w:rsidRDefault="009F5790" w:rsidP="00AB33FB"/>
    <w:p w14:paraId="54DA6AF0" w14:textId="77777777" w:rsidR="009F5790" w:rsidRPr="009F5790" w:rsidRDefault="009F5790" w:rsidP="00AB33FB"/>
    <w:p w14:paraId="5A45629C" w14:textId="77777777" w:rsidR="009F5790" w:rsidRPr="009F5790" w:rsidRDefault="009F5790" w:rsidP="00AB33FB"/>
    <w:p w14:paraId="32E4EA51" w14:textId="77777777" w:rsidR="009F5790" w:rsidRPr="009F5790" w:rsidRDefault="009F5790" w:rsidP="00AB33FB"/>
    <w:p w14:paraId="12FDF1A2" w14:textId="77777777" w:rsidR="009F5790" w:rsidRPr="009F5790" w:rsidRDefault="009F5790" w:rsidP="00AB33FB"/>
    <w:p w14:paraId="332B7CEA" w14:textId="77777777" w:rsidR="009F5790" w:rsidRPr="009F5790" w:rsidRDefault="009F5790" w:rsidP="00AB33FB"/>
    <w:p w14:paraId="2663E52A" w14:textId="3A31CB17" w:rsidR="009F5790" w:rsidRPr="009F5790" w:rsidRDefault="009F5790" w:rsidP="00AB33FB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58607221"/>
      <w:r w:rsidRPr="009F579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F628FC">
        <w:t>Administrator Login to Airline Reservation System</w:t>
      </w:r>
    </w:p>
    <w:p w14:paraId="591A06AB" w14:textId="77777777" w:rsidR="00C84F35" w:rsidRDefault="00C84F35" w:rsidP="00AB33FB">
      <w:pPr>
        <w:pStyle w:val="BodyText"/>
      </w:pPr>
    </w:p>
    <w:p w14:paraId="3A3F155A" w14:textId="55997249"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r w:rsidR="00F628FC">
        <w:t>ARS.ADMIN.ADD</w:t>
      </w:r>
      <w:r w:rsidR="002F2F8C" w:rsidRPr="007431D9">
        <w:t>_001</w:t>
      </w:r>
    </w:p>
    <w:p w14:paraId="54821FD2" w14:textId="77777777" w:rsidR="00C84F35" w:rsidRPr="007431D9" w:rsidRDefault="00C84F35" w:rsidP="007431D9">
      <w:pPr>
        <w:pStyle w:val="BodyText"/>
        <w:ind w:left="708"/>
      </w:pPr>
    </w:p>
    <w:p w14:paraId="477E9EA8" w14:textId="01219F72"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  <w:r w:rsidR="00BF3438" w:rsidRPr="007431D9">
        <w:rPr>
          <w:rFonts w:ascii="Trebuchet MS" w:hAnsi="Trebuchet MS"/>
          <w:b w:val="0"/>
        </w:rPr>
        <w:t xml:space="preserve"> </w:t>
      </w:r>
    </w:p>
    <w:p w14:paraId="4E7A399E" w14:textId="77777777" w:rsidR="00BF3438" w:rsidRDefault="00BF3438" w:rsidP="007431D9">
      <w:pPr>
        <w:pStyle w:val="BodyText"/>
        <w:ind w:left="708"/>
      </w:pPr>
    </w:p>
    <w:p w14:paraId="457BA5FC" w14:textId="7FEB0871"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>This Use Case desc</w:t>
      </w:r>
      <w:r w:rsidR="007419AF">
        <w:rPr>
          <w:b w:val="0"/>
        </w:rPr>
        <w:t xml:space="preserve">ribes the process by which  </w:t>
      </w:r>
      <w:r w:rsidR="00F63FFB">
        <w:rPr>
          <w:b w:val="0"/>
        </w:rPr>
        <w:t>Administrator</w:t>
      </w:r>
      <w:r w:rsidR="007419AF">
        <w:rPr>
          <w:b w:val="0"/>
        </w:rPr>
        <w:t xml:space="preserve"> </w:t>
      </w:r>
      <w:r w:rsidRPr="007431D9">
        <w:rPr>
          <w:b w:val="0"/>
        </w:rPr>
        <w:t xml:space="preserve"> log</w:t>
      </w:r>
      <w:r w:rsidR="00A447DC">
        <w:rPr>
          <w:b w:val="0"/>
        </w:rPr>
        <w:t>s</w:t>
      </w:r>
      <w:r w:rsidRPr="007431D9">
        <w:rPr>
          <w:b w:val="0"/>
        </w:rPr>
        <w:t xml:space="preserve"> into the </w:t>
      </w:r>
      <w:r w:rsidR="00F628FC">
        <w:rPr>
          <w:b w:val="0"/>
        </w:rPr>
        <w:t>Airline Reservation System and adds</w:t>
      </w:r>
      <w:r w:rsidR="00A447DC">
        <w:rPr>
          <w:b w:val="0"/>
        </w:rPr>
        <w:t>,deletes</w:t>
      </w:r>
      <w:r w:rsidR="00F628FC">
        <w:rPr>
          <w:b w:val="0"/>
        </w:rPr>
        <w:t xml:space="preserve"> and updates new flight d</w:t>
      </w:r>
      <w:r w:rsidR="0068581D">
        <w:rPr>
          <w:b w:val="0"/>
        </w:rPr>
        <w:t>etails</w:t>
      </w:r>
      <w:r w:rsidR="00BF3438" w:rsidRPr="007431D9">
        <w:rPr>
          <w:b w:val="0"/>
        </w:rPr>
        <w:t>.</w:t>
      </w:r>
      <w:r w:rsidR="0068581D">
        <w:rPr>
          <w:b w:val="0"/>
        </w:rPr>
        <w:t xml:space="preserve"> </w:t>
      </w:r>
      <w:r w:rsidR="00F628FC">
        <w:rPr>
          <w:b w:val="0"/>
        </w:rPr>
        <w:t>For Login administrator</w:t>
      </w:r>
      <w:r w:rsidR="00BF3438" w:rsidRPr="007431D9">
        <w:rPr>
          <w:b w:val="0"/>
        </w:rPr>
        <w:t xml:space="preserve"> mus</w:t>
      </w:r>
      <w:r w:rsidR="00A447DC">
        <w:rPr>
          <w:b w:val="0"/>
        </w:rPr>
        <w:t>t be already registered on the s</w:t>
      </w:r>
      <w:r w:rsidR="00BF3438" w:rsidRPr="007431D9">
        <w:rPr>
          <w:b w:val="0"/>
        </w:rPr>
        <w:t>ystem</w:t>
      </w:r>
      <w:r w:rsidR="00A447DC">
        <w:rPr>
          <w:b w:val="0"/>
        </w:rPr>
        <w:t>.</w:t>
      </w:r>
    </w:p>
    <w:p w14:paraId="339B99C7" w14:textId="77777777" w:rsidR="009F5790" w:rsidRPr="009F5790" w:rsidRDefault="009F5790" w:rsidP="00AB33FB"/>
    <w:p w14:paraId="736729FA" w14:textId="2A9C9D8D" w:rsidR="009F5790" w:rsidRPr="009F5790" w:rsidRDefault="009F5790" w:rsidP="00AB33FB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58607222"/>
      <w:r w:rsidRPr="009F5790">
        <w:t>Actor(s)</w:t>
      </w:r>
      <w:bookmarkEnd w:id="6"/>
      <w:bookmarkEnd w:id="7"/>
      <w:bookmarkEnd w:id="8"/>
      <w:bookmarkEnd w:id="9"/>
      <w:r w:rsidR="00BF3438">
        <w:t>:</w:t>
      </w:r>
      <w:bookmarkEnd w:id="10"/>
    </w:p>
    <w:p w14:paraId="4B67A074" w14:textId="1627AFF3" w:rsidR="00C20FBF" w:rsidRPr="009F5790" w:rsidRDefault="0068581D" w:rsidP="0068581D">
      <w:pPr>
        <w:pStyle w:val="ListParagraph"/>
        <w:numPr>
          <w:ilvl w:val="0"/>
          <w:numId w:val="27"/>
        </w:numPr>
      </w:pPr>
      <w:r>
        <w:rPr>
          <w:rFonts w:ascii="Trebuchet MS" w:hAnsi="Trebuchet MS"/>
          <w:b w:val="0"/>
        </w:rPr>
        <w:t>Administrator.</w:t>
      </w:r>
    </w:p>
    <w:p w14:paraId="1DF5D4DD" w14:textId="2B9D5067" w:rsidR="0068581D" w:rsidRPr="00F628FC" w:rsidRDefault="009F5790" w:rsidP="00F628FC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58607223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157DF6F5" w14:textId="4E6699F0" w:rsidR="00D506EE" w:rsidRDefault="00D506EE" w:rsidP="000F30D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Airline Reservation System website is available.</w:t>
      </w:r>
    </w:p>
    <w:p w14:paraId="76B4CB6E" w14:textId="4CE9911D" w:rsidR="009F5790" w:rsidRPr="000F30D9" w:rsidRDefault="0068581D" w:rsidP="000F30D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Adminis</w:t>
      </w:r>
      <w:r w:rsidR="00F628FC">
        <w:rPr>
          <w:rFonts w:eastAsiaTheme="minorHAnsi"/>
          <w:b w:val="0"/>
          <w:lang w:eastAsia="en-US"/>
        </w:rPr>
        <w:t>trator has a valid user id and</w:t>
      </w:r>
      <w:r w:rsidR="00E8344F">
        <w:rPr>
          <w:rFonts w:eastAsiaTheme="minorHAnsi"/>
          <w:b w:val="0"/>
          <w:lang w:eastAsia="en-US"/>
        </w:rPr>
        <w:t xml:space="preserve"> password to login.</w:t>
      </w:r>
    </w:p>
    <w:p w14:paraId="10ED304D" w14:textId="6BC74208" w:rsidR="009F5790" w:rsidRDefault="009F5790" w:rsidP="00080862">
      <w:pPr>
        <w:pStyle w:val="StyleHeading2Sub-headingH2ChapterNumberAppendixLetterchnh"/>
      </w:pPr>
      <w:bookmarkStart w:id="16" w:name="_Toc144299913"/>
      <w:bookmarkStart w:id="17" w:name="_Toc145125001"/>
      <w:bookmarkStart w:id="18" w:name="_Toc165439506"/>
      <w:bookmarkStart w:id="19" w:name="_Toc186019615"/>
      <w:bookmarkStart w:id="20" w:name="_Toc216505519"/>
      <w:bookmarkStart w:id="21" w:name="_Toc458607225"/>
      <w:r w:rsidRPr="001C4D77">
        <w:t>4.1  Basic Flow</w:t>
      </w:r>
      <w:bookmarkEnd w:id="16"/>
      <w:bookmarkEnd w:id="17"/>
      <w:bookmarkEnd w:id="18"/>
      <w:bookmarkEnd w:id="19"/>
      <w:bookmarkEnd w:id="20"/>
      <w:bookmarkEnd w:id="21"/>
    </w:p>
    <w:p w14:paraId="36899D08" w14:textId="79BBC16D" w:rsidR="007A5A0D" w:rsidRDefault="003E795D" w:rsidP="007A5A0D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Pr="00304EDE">
        <w:rPr>
          <w:rFonts w:ascii="Trebuchet MS" w:hAnsi="Trebuchet MS"/>
        </w:rPr>
        <w:t xml:space="preserve"> Successful login to the </w:t>
      </w:r>
      <w:r w:rsidR="008A09E3">
        <w:rPr>
          <w:rFonts w:ascii="Trebuchet MS" w:hAnsi="Trebuchet MS"/>
        </w:rPr>
        <w:t>Airline Reservation Portal ,</w:t>
      </w:r>
      <w:r w:rsidR="0082770E">
        <w:rPr>
          <w:rFonts w:ascii="Trebuchet MS" w:hAnsi="Trebuchet MS"/>
        </w:rPr>
        <w:t>adding new flight</w:t>
      </w:r>
      <w:r w:rsidR="00AC4DEC">
        <w:rPr>
          <w:rFonts w:ascii="Trebuchet MS" w:hAnsi="Trebuchet MS"/>
        </w:rPr>
        <w:t xml:space="preserve"> detail</w:t>
      </w:r>
      <w:r w:rsidR="008A09E3">
        <w:rPr>
          <w:rFonts w:ascii="Trebuchet MS" w:hAnsi="Trebuchet MS"/>
        </w:rPr>
        <w:t>s and updating or deleting flight details.</w:t>
      </w:r>
    </w:p>
    <w:p w14:paraId="4A447DB7" w14:textId="20730116" w:rsidR="007A5A0D" w:rsidRPr="000F30D9" w:rsidRDefault="007A5A0D" w:rsidP="000F30D9">
      <w:pPr>
        <w:ind w:left="0"/>
        <w:rPr>
          <w:rFonts w:eastAsiaTheme="minorHAnsi"/>
          <w:b w:val="0"/>
          <w:lang w:eastAsia="en-US"/>
        </w:rPr>
      </w:pPr>
      <w:bookmarkStart w:id="22" w:name="_Hlk514407751"/>
      <w:bookmarkStart w:id="23" w:name="_Hlk514408727"/>
    </w:p>
    <w:p w14:paraId="2CBFDFC7" w14:textId="32282053" w:rsidR="00E8344F" w:rsidRDefault="00E8344F" w:rsidP="00E8344F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Administrator has entered </w:t>
      </w:r>
      <w:r w:rsidRPr="0068581D">
        <w:rPr>
          <w:rFonts w:eastAsiaTheme="minorHAnsi"/>
          <w:b w:val="0"/>
          <w:lang w:eastAsia="en-US"/>
        </w:rPr>
        <w:t xml:space="preserve"> </w:t>
      </w:r>
      <w:bookmarkStart w:id="24" w:name="_Hlk514406992"/>
      <w:r>
        <w:rPr>
          <w:rFonts w:eastAsiaTheme="minorHAnsi"/>
          <w:b w:val="0"/>
          <w:lang w:eastAsia="en-US"/>
        </w:rPr>
        <w:t xml:space="preserve">the correct URL </w:t>
      </w:r>
      <w:hyperlink r:id="rId10" w:history="1">
        <w:r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  <w:r>
        <w:rPr>
          <w:rFonts w:eastAsiaTheme="minorHAnsi"/>
          <w:b w:val="0"/>
          <w:lang w:eastAsia="en-US"/>
        </w:rPr>
        <w:t xml:space="preserve"> of Airline Reservation</w:t>
      </w:r>
      <w:r w:rsidRPr="0068581D">
        <w:rPr>
          <w:rFonts w:eastAsiaTheme="minorHAnsi"/>
          <w:b w:val="0"/>
          <w:lang w:eastAsia="en-US"/>
        </w:rPr>
        <w:t xml:space="preserve"> Website</w:t>
      </w:r>
      <w:r>
        <w:rPr>
          <w:rFonts w:eastAsiaTheme="minorHAnsi"/>
          <w:b w:val="0"/>
          <w:lang w:eastAsia="en-US"/>
        </w:rPr>
        <w:t xml:space="preserve"> and Fly High home page is displayed.</w:t>
      </w:r>
    </w:p>
    <w:p w14:paraId="57F8A0D2" w14:textId="2FC1AB56" w:rsidR="00E8344F" w:rsidRPr="00E8344F" w:rsidRDefault="00E8344F" w:rsidP="00E8344F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Administrator clicks on the Authority login option and the </w:t>
      </w:r>
      <w:r w:rsidRPr="00E8344F">
        <w:rPr>
          <w:rFonts w:eastAsiaTheme="minorHAnsi"/>
          <w:b w:val="0"/>
          <w:lang w:eastAsia="en-US"/>
        </w:rPr>
        <w:t>Authority login page is displayed.</w:t>
      </w:r>
    </w:p>
    <w:bookmarkEnd w:id="24"/>
    <w:p w14:paraId="1CD95327" w14:textId="039DC32D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enters his/her user-id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 xml:space="preserve">and clicks on the login button in the </w:t>
      </w:r>
      <w:r w:rsidR="009629E4">
        <w:rPr>
          <w:rFonts w:eastAsiaTheme="minorHAnsi"/>
          <w:b w:val="0"/>
          <w:lang w:eastAsia="en-US"/>
        </w:rPr>
        <w:t>authority login page.</w:t>
      </w:r>
    </w:p>
    <w:p w14:paraId="220AA414" w14:textId="14EC4911" w:rsidR="007A5A0D" w:rsidRP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bookmarkStart w:id="25" w:name="_Hlk514416213"/>
      <w:r w:rsidRPr="007A5A0D">
        <w:rPr>
          <w:rFonts w:eastAsiaTheme="minorHAnsi"/>
          <w:b w:val="0"/>
          <w:lang w:eastAsia="en-US"/>
        </w:rPr>
        <w:t>The system validates the user 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combination with the database.</w:t>
      </w:r>
    </w:p>
    <w:p w14:paraId="10194B3D" w14:textId="24406563" w:rsidR="007A5A0D" w:rsidRPr="007A5A0D" w:rsidRDefault="00981F18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bookmarkStart w:id="26" w:name="_Hlk514408485"/>
      <w:bookmarkEnd w:id="22"/>
      <w:r>
        <w:rPr>
          <w:rFonts w:eastAsiaTheme="minorHAnsi"/>
          <w:b w:val="0"/>
          <w:lang w:eastAsia="en-US"/>
        </w:rPr>
        <w:t xml:space="preserve">On successful login, the </w:t>
      </w:r>
      <w:r w:rsidR="00EA4207">
        <w:rPr>
          <w:rFonts w:eastAsiaTheme="minorHAnsi"/>
          <w:b w:val="0"/>
          <w:lang w:eastAsia="en-US"/>
        </w:rPr>
        <w:t xml:space="preserve">Admin Home Page </w:t>
      </w:r>
      <w:r w:rsidR="007F1A82">
        <w:rPr>
          <w:rFonts w:eastAsiaTheme="minorHAnsi"/>
          <w:b w:val="0"/>
          <w:lang w:eastAsia="en-US"/>
        </w:rPr>
        <w:t>is displayed which contains two options.</w:t>
      </w:r>
    </w:p>
    <w:bookmarkEnd w:id="23"/>
    <w:p w14:paraId="25929325" w14:textId="2D773E0A" w:rsidR="007A5A0D" w:rsidRPr="007A5A0D" w:rsidRDefault="007F1A82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lastRenderedPageBreak/>
        <w:t xml:space="preserve">If </w:t>
      </w:r>
      <w:r w:rsidR="00AD2EE4">
        <w:rPr>
          <w:rFonts w:eastAsiaTheme="minorHAnsi"/>
          <w:b w:val="0"/>
          <w:lang w:eastAsia="en-US"/>
        </w:rPr>
        <w:t>admin</w:t>
      </w:r>
      <w:r w:rsidR="007A5A0D" w:rsidRPr="007A5A0D">
        <w:rPr>
          <w:rFonts w:eastAsiaTheme="minorHAnsi"/>
          <w:b w:val="0"/>
          <w:lang w:eastAsia="en-US"/>
        </w:rPr>
        <w:t xml:space="preserve"> cli</w:t>
      </w:r>
      <w:r w:rsidR="00AD2EE4">
        <w:rPr>
          <w:rFonts w:eastAsiaTheme="minorHAnsi"/>
          <w:b w:val="0"/>
          <w:lang w:eastAsia="en-US"/>
        </w:rPr>
        <w:t>cks on</w:t>
      </w:r>
      <w:r w:rsidR="007A5A0D" w:rsidRPr="007A5A0D">
        <w:rPr>
          <w:rFonts w:eastAsiaTheme="minorHAnsi"/>
          <w:b w:val="0"/>
          <w:lang w:eastAsia="en-US"/>
        </w:rPr>
        <w:t xml:space="preserve"> </w:t>
      </w:r>
      <w:r w:rsidR="00981F18">
        <w:rPr>
          <w:rFonts w:eastAsiaTheme="minorHAnsi"/>
          <w:b w:val="0"/>
          <w:lang w:eastAsia="en-US"/>
        </w:rPr>
        <w:t xml:space="preserve">Update and manage flight information </w:t>
      </w:r>
      <w:r w:rsidR="00A00432">
        <w:rPr>
          <w:rFonts w:eastAsiaTheme="minorHAnsi"/>
          <w:b w:val="0"/>
          <w:lang w:eastAsia="en-US"/>
        </w:rPr>
        <w:t xml:space="preserve">option </w:t>
      </w:r>
      <w:r w:rsidR="007A5A0D" w:rsidRPr="007A5A0D">
        <w:rPr>
          <w:rFonts w:eastAsiaTheme="minorHAnsi"/>
          <w:b w:val="0"/>
          <w:lang w:eastAsia="en-US"/>
        </w:rPr>
        <w:t>available on the Admin Home Page</w:t>
      </w:r>
    </w:p>
    <w:p w14:paraId="2AFC7C44" w14:textId="42D19592" w:rsidR="00981F18" w:rsidRDefault="00AD2EE4" w:rsidP="00AD2EE4">
      <w:pPr>
        <w:pStyle w:val="ListParagraph"/>
        <w:ind w:left="102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navigates</w:t>
      </w:r>
      <w:r w:rsidR="00981F18">
        <w:rPr>
          <w:rFonts w:eastAsiaTheme="minorHAnsi"/>
          <w:b w:val="0"/>
          <w:lang w:eastAsia="en-US"/>
        </w:rPr>
        <w:t xml:space="preserve"> to the Available flight page </w:t>
      </w:r>
      <w:r>
        <w:rPr>
          <w:rFonts w:eastAsiaTheme="minorHAnsi"/>
          <w:b w:val="0"/>
          <w:lang w:eastAsia="en-US"/>
        </w:rPr>
        <w:t>having</w:t>
      </w:r>
      <w:r w:rsidR="00981F18">
        <w:rPr>
          <w:rFonts w:eastAsiaTheme="minorHAnsi"/>
          <w:b w:val="0"/>
          <w:lang w:eastAsia="en-US"/>
        </w:rPr>
        <w:t xml:space="preserve"> various options like ADD, DELETE, and UPDATE.</w:t>
      </w:r>
    </w:p>
    <w:p w14:paraId="7D2471C2" w14:textId="08D0D566" w:rsidR="00163CBE" w:rsidRPr="00AD2EE4" w:rsidRDefault="00AD2EE4" w:rsidP="00AD2EE4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When admin clicks on ADD button, a</w:t>
      </w:r>
      <w:r w:rsidR="00DF7E0E" w:rsidRPr="00AD2EE4">
        <w:rPr>
          <w:rFonts w:eastAsiaTheme="minorHAnsi"/>
          <w:b w:val="0"/>
          <w:lang w:eastAsia="en-US"/>
        </w:rPr>
        <w:t xml:space="preserve">dmin has to enter flight details like Flight Number, Departure From, Departure date, Departure Time,Arrival To, Arrival Date, Arrival Time, First Class Seats, First Class Seats Fare, Business </w:t>
      </w:r>
      <w:r w:rsidR="00163CBE" w:rsidRPr="00AD2EE4">
        <w:rPr>
          <w:rFonts w:eastAsiaTheme="minorHAnsi"/>
          <w:b w:val="0"/>
          <w:lang w:eastAsia="en-US"/>
        </w:rPr>
        <w:t>Class Seats,</w:t>
      </w:r>
      <w:r w:rsidR="00DF7E0E" w:rsidRPr="00AD2EE4">
        <w:rPr>
          <w:rFonts w:eastAsiaTheme="minorHAnsi"/>
          <w:b w:val="0"/>
          <w:lang w:eastAsia="en-US"/>
        </w:rPr>
        <w:t xml:space="preserve">Business </w:t>
      </w:r>
      <w:r w:rsidR="00163CBE" w:rsidRPr="00AD2EE4">
        <w:rPr>
          <w:rFonts w:eastAsiaTheme="minorHAnsi"/>
          <w:b w:val="0"/>
          <w:lang w:eastAsia="en-US"/>
        </w:rPr>
        <w:t>Class Seats Fare.</w:t>
      </w:r>
    </w:p>
    <w:p w14:paraId="53545FC2" w14:textId="222E9E14" w:rsidR="007A5A0D" w:rsidRDefault="007A5A0D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bookmarkStart w:id="27" w:name="_Hlk514408517"/>
      <w:bookmarkEnd w:id="25"/>
      <w:bookmarkEnd w:id="26"/>
      <w:r w:rsidRPr="007A5A0D">
        <w:rPr>
          <w:rFonts w:eastAsiaTheme="minorHAnsi"/>
          <w:b w:val="0"/>
          <w:lang w:eastAsia="en-US"/>
        </w:rPr>
        <w:t>A</w:t>
      </w:r>
      <w:r w:rsidR="00163CBE">
        <w:rPr>
          <w:rFonts w:eastAsiaTheme="minorHAnsi"/>
          <w:b w:val="0"/>
          <w:lang w:eastAsia="en-US"/>
        </w:rPr>
        <w:t>dministrator clicks on add and “Flight details has added successfully” message will get displayed.</w:t>
      </w:r>
    </w:p>
    <w:p w14:paraId="7DDCFEF9" w14:textId="7B880EFA" w:rsidR="00163CBE" w:rsidRDefault="00163CBE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To delete flight details from page, Admin selects on radio button of particular flight details to be removed and clicks on DELETE.</w:t>
      </w:r>
    </w:p>
    <w:p w14:paraId="2DB391AB" w14:textId="13D29889" w:rsidR="00163CBE" w:rsidRDefault="00163CBE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The </w:t>
      </w:r>
      <w:r w:rsidR="00112E72">
        <w:rPr>
          <w:rFonts w:eastAsiaTheme="minorHAnsi"/>
          <w:b w:val="0"/>
          <w:lang w:eastAsia="en-US"/>
        </w:rPr>
        <w:t xml:space="preserve">particular flight </w:t>
      </w:r>
      <w:r w:rsidR="007F1A82">
        <w:rPr>
          <w:rFonts w:eastAsiaTheme="minorHAnsi"/>
          <w:b w:val="0"/>
          <w:lang w:eastAsia="en-US"/>
        </w:rPr>
        <w:t xml:space="preserve">details </w:t>
      </w:r>
      <w:r w:rsidR="00112E72">
        <w:rPr>
          <w:rFonts w:eastAsiaTheme="minorHAnsi"/>
          <w:b w:val="0"/>
          <w:lang w:eastAsia="en-US"/>
        </w:rPr>
        <w:t>gets deleted and appropriate message is displayed.</w:t>
      </w:r>
    </w:p>
    <w:p w14:paraId="0DEE42A5" w14:textId="122F023A" w:rsidR="00112E72" w:rsidRDefault="00112E72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For updating flight details, Admin has to clicks on radio button</w:t>
      </w:r>
      <w:r w:rsidR="00C70CDC">
        <w:rPr>
          <w:rFonts w:eastAsiaTheme="minorHAnsi"/>
          <w:b w:val="0"/>
          <w:lang w:eastAsia="en-US"/>
        </w:rPr>
        <w:t xml:space="preserve"> of particular flight and edits the information regarding the details.</w:t>
      </w:r>
    </w:p>
    <w:p w14:paraId="7E2CA7D1" w14:textId="7E101B21" w:rsidR="00C70CDC" w:rsidRDefault="007F1A82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Admin </w:t>
      </w:r>
      <w:r w:rsidR="00C70CDC">
        <w:rPr>
          <w:rFonts w:eastAsiaTheme="minorHAnsi"/>
          <w:b w:val="0"/>
          <w:lang w:eastAsia="en-US"/>
        </w:rPr>
        <w:t>clicks on UPDATE button and gets “Flight information is updated” is displayed.</w:t>
      </w:r>
    </w:p>
    <w:p w14:paraId="62E7B8A2" w14:textId="75BA0E3A" w:rsidR="00C70CDC" w:rsidRPr="007A5A0D" w:rsidRDefault="007F1A82" w:rsidP="007A5A0D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When the a</w:t>
      </w:r>
      <w:r w:rsidR="00CB09BC">
        <w:rPr>
          <w:rFonts w:eastAsiaTheme="minorHAnsi"/>
          <w:b w:val="0"/>
          <w:lang w:eastAsia="en-US"/>
        </w:rPr>
        <w:t xml:space="preserve">dmin clicks on Generate Various </w:t>
      </w:r>
      <w:r w:rsidR="00A00432">
        <w:rPr>
          <w:rFonts w:eastAsiaTheme="minorHAnsi"/>
          <w:b w:val="0"/>
          <w:lang w:eastAsia="en-US"/>
        </w:rPr>
        <w:t>Reports option</w:t>
      </w:r>
      <w:r w:rsidR="00EA4207">
        <w:rPr>
          <w:rFonts w:eastAsiaTheme="minorHAnsi"/>
          <w:b w:val="0"/>
          <w:lang w:eastAsia="en-US"/>
        </w:rPr>
        <w:t xml:space="preserve"> in the Admin Home Page</w:t>
      </w:r>
      <w:r w:rsidR="00AD2EE4">
        <w:rPr>
          <w:rFonts w:eastAsiaTheme="minorHAnsi"/>
          <w:b w:val="0"/>
          <w:lang w:eastAsia="en-US"/>
        </w:rPr>
        <w:t xml:space="preserve">, </w:t>
      </w:r>
      <w:r w:rsidR="00CB09BC">
        <w:rPr>
          <w:rFonts w:eastAsiaTheme="minorHAnsi"/>
          <w:b w:val="0"/>
          <w:lang w:eastAsia="en-US"/>
        </w:rPr>
        <w:t>three options were displayed.</w:t>
      </w:r>
    </w:p>
    <w:p w14:paraId="7343FDE5" w14:textId="77777777" w:rsidR="00EA4207" w:rsidRDefault="00EA4207" w:rsidP="00AC4DEC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The Admin generates various reports like, </w:t>
      </w:r>
    </w:p>
    <w:p w14:paraId="738EC844" w14:textId="521C3BBB" w:rsidR="00EA4207" w:rsidRDefault="00CB09BC" w:rsidP="00EA4207">
      <w:pPr>
        <w:pStyle w:val="ListParagraph"/>
        <w:numPr>
          <w:ilvl w:val="0"/>
          <w:numId w:val="43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View list of flights on a particular day, </w:t>
      </w:r>
      <w:r w:rsidR="00EA4207">
        <w:rPr>
          <w:rFonts w:eastAsiaTheme="minorHAnsi"/>
          <w:b w:val="0"/>
          <w:lang w:eastAsia="en-US"/>
        </w:rPr>
        <w:t>to a particular destination</w:t>
      </w:r>
    </w:p>
    <w:p w14:paraId="3CFB5695" w14:textId="77777777" w:rsidR="00EA4207" w:rsidRDefault="00CB09BC" w:rsidP="00EA4207">
      <w:pPr>
        <w:pStyle w:val="ListParagraph"/>
        <w:numPr>
          <w:ilvl w:val="0"/>
          <w:numId w:val="43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View Bookings of specific flight and </w:t>
      </w:r>
    </w:p>
    <w:p w14:paraId="4097B8FC" w14:textId="11356AFF" w:rsidR="007A5A0D" w:rsidRDefault="00CB09BC" w:rsidP="00EA4207">
      <w:pPr>
        <w:pStyle w:val="ListParagraph"/>
        <w:numPr>
          <w:ilvl w:val="0"/>
          <w:numId w:val="43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View passengers list of specific flight.</w:t>
      </w:r>
    </w:p>
    <w:p w14:paraId="6925E2AB" w14:textId="5D38E639" w:rsidR="00EB421E" w:rsidRPr="00AC4DEC" w:rsidRDefault="00EB421E" w:rsidP="00AC4DEC">
      <w:pPr>
        <w:pStyle w:val="ListParagraph"/>
        <w:numPr>
          <w:ilvl w:val="0"/>
          <w:numId w:val="29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The admin has successfully </w:t>
      </w:r>
      <w:r w:rsidR="00EA4207">
        <w:rPr>
          <w:rFonts w:eastAsiaTheme="minorHAnsi"/>
          <w:b w:val="0"/>
          <w:lang w:eastAsia="en-US"/>
        </w:rPr>
        <w:t>performed his functionalities.</w:t>
      </w:r>
    </w:p>
    <w:bookmarkEnd w:id="27"/>
    <w:p w14:paraId="7696250B" w14:textId="07A927E2" w:rsidR="007A5A0D" w:rsidRDefault="007A5A0D" w:rsidP="007A5A0D">
      <w:pPr>
        <w:pStyle w:val="Footer"/>
        <w:ind w:left="630"/>
        <w:rPr>
          <w:rFonts w:ascii="Trebuchet MS" w:hAnsi="Trebuchet MS"/>
        </w:rPr>
      </w:pPr>
    </w:p>
    <w:p w14:paraId="56B043D8" w14:textId="77777777" w:rsidR="00EB421E" w:rsidRDefault="007A5A0D" w:rsidP="00250BF7">
      <w:pPr>
        <w:pStyle w:val="Footer"/>
        <w:ind w:left="630"/>
      </w:pPr>
      <w:r>
        <w:rPr>
          <w:rFonts w:ascii="Trebuchet MS" w:hAnsi="Trebuchet MS"/>
          <w:b w:val="0"/>
        </w:rPr>
        <w:t xml:space="preserve"> </w:t>
      </w:r>
      <w:bookmarkStart w:id="28" w:name="_Toc141844799"/>
      <w:bookmarkStart w:id="29" w:name="_Toc143500966"/>
      <w:bookmarkStart w:id="30" w:name="_Toc144299914"/>
      <w:bookmarkStart w:id="31" w:name="_Toc145125002"/>
      <w:bookmarkStart w:id="32" w:name="_Toc165439507"/>
      <w:bookmarkStart w:id="33" w:name="_Toc186019616"/>
      <w:bookmarkStart w:id="34" w:name="_Toc216505520"/>
      <w:r w:rsidR="009F5790" w:rsidRPr="009F5790">
        <w:t xml:space="preserve"> </w:t>
      </w:r>
      <w:bookmarkStart w:id="35" w:name="_Toc458607226"/>
    </w:p>
    <w:p w14:paraId="62C537EF" w14:textId="77777777" w:rsidR="00EB421E" w:rsidRDefault="00EB421E" w:rsidP="00250BF7">
      <w:pPr>
        <w:pStyle w:val="Footer"/>
        <w:ind w:left="630"/>
      </w:pPr>
    </w:p>
    <w:p w14:paraId="0AB519B8" w14:textId="468E20E5" w:rsidR="00AC4DEC" w:rsidRPr="009F5790" w:rsidRDefault="009F5790" w:rsidP="00250BF7">
      <w:pPr>
        <w:pStyle w:val="Footer"/>
        <w:ind w:left="630"/>
      </w:pPr>
      <w:r w:rsidRPr="009F5790">
        <w:t>Alternative Flow</w:t>
      </w:r>
      <w:bookmarkEnd w:id="28"/>
      <w:bookmarkEnd w:id="29"/>
      <w:bookmarkEnd w:id="30"/>
      <w:r w:rsidRPr="009F5790">
        <w:t>s</w:t>
      </w:r>
      <w:bookmarkEnd w:id="31"/>
      <w:bookmarkEnd w:id="32"/>
      <w:bookmarkEnd w:id="33"/>
      <w:bookmarkEnd w:id="34"/>
      <w:bookmarkEnd w:id="35"/>
    </w:p>
    <w:p w14:paraId="1500B5CB" w14:textId="2EED51E1" w:rsidR="009F5790" w:rsidRDefault="009F5790" w:rsidP="00080862">
      <w:pPr>
        <w:pStyle w:val="StyleHeading2Sub-headingH2ChapterNumberAppendixLetterchnh"/>
        <w:numPr>
          <w:ilvl w:val="2"/>
          <w:numId w:val="8"/>
        </w:numPr>
      </w:pPr>
      <w:bookmarkStart w:id="36" w:name="_Toc165439508"/>
      <w:bookmarkStart w:id="37" w:name="_Toc186019617"/>
      <w:bookmarkStart w:id="38" w:name="_Toc216505521"/>
      <w:bookmarkStart w:id="39" w:name="_Toc458607227"/>
      <w:bookmarkStart w:id="40" w:name="_Toc141844800"/>
      <w:bookmarkStart w:id="41" w:name="_Toc143500967"/>
      <w:bookmarkStart w:id="42" w:name="_Toc144299918"/>
      <w:bookmarkStart w:id="43" w:name="_Toc145125005"/>
      <w:r w:rsidRPr="009F5790">
        <w:t>Alternate Flow 1</w:t>
      </w:r>
      <w:bookmarkEnd w:id="36"/>
      <w:bookmarkEnd w:id="37"/>
      <w:bookmarkEnd w:id="38"/>
      <w:bookmarkEnd w:id="39"/>
      <w:r w:rsidR="00C6275A" w:rsidRPr="00304EDE">
        <w:rPr>
          <w:rFonts w:ascii="Trebuchet MS" w:hAnsi="Trebuchet MS"/>
        </w:rPr>
        <w:t xml:space="preserve">: Successful login </w:t>
      </w:r>
      <w:r w:rsidR="006E17D6">
        <w:rPr>
          <w:rFonts w:ascii="Trebuchet MS" w:hAnsi="Trebuchet MS"/>
        </w:rPr>
        <w:t>,</w:t>
      </w:r>
      <w:r w:rsidR="006E17D6">
        <w:rPr>
          <w:rFonts w:ascii="Trebuchet MS" w:hAnsi="Trebuchet MS"/>
        </w:rPr>
        <w:t>deleting flight details and</w:t>
      </w:r>
      <w:r w:rsidR="006E17D6" w:rsidRPr="006E17D6">
        <w:rPr>
          <w:rFonts w:ascii="Trebuchet MS" w:hAnsi="Trebuchet MS"/>
        </w:rPr>
        <w:t xml:space="preserve"> </w:t>
      </w:r>
      <w:r w:rsidR="006E17D6">
        <w:rPr>
          <w:rFonts w:ascii="Trebuchet MS" w:hAnsi="Trebuchet MS"/>
        </w:rPr>
        <w:t>adding</w:t>
      </w:r>
      <w:r w:rsidR="006E17D6" w:rsidRPr="00304EDE">
        <w:rPr>
          <w:rFonts w:ascii="Trebuchet MS" w:hAnsi="Trebuchet MS"/>
        </w:rPr>
        <w:t xml:space="preserve"> </w:t>
      </w:r>
      <w:r w:rsidR="006E17D6">
        <w:rPr>
          <w:rFonts w:ascii="Trebuchet MS" w:hAnsi="Trebuchet MS"/>
        </w:rPr>
        <w:t>or</w:t>
      </w:r>
      <w:r w:rsidR="006E17D6">
        <w:rPr>
          <w:rFonts w:ascii="Trebuchet MS" w:hAnsi="Trebuchet MS"/>
        </w:rPr>
        <w:t xml:space="preserve"> </w:t>
      </w:r>
      <w:r w:rsidR="006E17D6">
        <w:rPr>
          <w:rFonts w:ascii="Trebuchet MS" w:hAnsi="Trebuchet MS"/>
        </w:rPr>
        <w:t>updating</w:t>
      </w:r>
      <w:r w:rsidR="006E17D6">
        <w:rPr>
          <w:rFonts w:ascii="Trebuchet MS" w:hAnsi="Trebuchet MS"/>
        </w:rPr>
        <w:t xml:space="preserve"> </w:t>
      </w:r>
      <w:r w:rsidR="006E17D6">
        <w:rPr>
          <w:rFonts w:ascii="Trebuchet MS" w:hAnsi="Trebuchet MS"/>
        </w:rPr>
        <w:t xml:space="preserve">new flight details </w:t>
      </w:r>
      <w:r w:rsidR="00C6275A" w:rsidRPr="00304EDE">
        <w:rPr>
          <w:rFonts w:ascii="Trebuchet MS" w:hAnsi="Trebuchet MS"/>
        </w:rPr>
        <w:t xml:space="preserve">to the </w:t>
      </w:r>
      <w:r w:rsidR="006E17D6">
        <w:rPr>
          <w:rFonts w:ascii="Trebuchet MS" w:hAnsi="Trebuchet MS"/>
        </w:rPr>
        <w:t xml:space="preserve">Airline Reservation Portal </w:t>
      </w:r>
      <w:r w:rsidR="00C6275A">
        <w:rPr>
          <w:rFonts w:ascii="Trebuchet MS" w:hAnsi="Trebuchet MS"/>
        </w:rPr>
        <w:t>.</w:t>
      </w:r>
    </w:p>
    <w:p w14:paraId="5E660F5C" w14:textId="44F8D7FC" w:rsidR="00250BF7" w:rsidRDefault="00250BF7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</w:t>
      </w:r>
      <w:r w:rsidR="007E79A7">
        <w:rPr>
          <w:rFonts w:eastAsiaTheme="minorHAnsi"/>
          <w:b w:val="0"/>
          <w:lang w:eastAsia="en-US"/>
        </w:rPr>
        <w:t>istrator visits the Airline Reservation</w:t>
      </w:r>
      <w:r w:rsidRPr="007A5A0D">
        <w:rPr>
          <w:rFonts w:eastAsiaTheme="minorHAnsi"/>
          <w:b w:val="0"/>
          <w:lang w:eastAsia="en-US"/>
        </w:rPr>
        <w:t xml:space="preserve"> Portal URL</w:t>
      </w:r>
      <w:r w:rsidR="00643132">
        <w:rPr>
          <w:rFonts w:eastAsiaTheme="minorHAnsi"/>
          <w:b w:val="0"/>
          <w:lang w:eastAsia="en-US"/>
        </w:rPr>
        <w:t xml:space="preserve"> </w:t>
      </w:r>
      <w:hyperlink r:id="rId11" w:history="1">
        <w:r w:rsidR="00643132"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  <w:r w:rsidR="00643132">
        <w:rPr>
          <w:rFonts w:eastAsiaTheme="minorHAnsi"/>
          <w:b w:val="0"/>
          <w:lang w:eastAsia="en-US"/>
        </w:rPr>
        <w:t xml:space="preserve"> 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Cs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</w:t>
      </w:r>
      <w:r w:rsidR="0030733D">
        <w:rPr>
          <w:rFonts w:eastAsiaTheme="minorHAnsi"/>
          <w:b w:val="0"/>
          <w:lang w:eastAsia="en-US"/>
        </w:rPr>
        <w:t>.</w:t>
      </w:r>
    </w:p>
    <w:p w14:paraId="43335E01" w14:textId="37215222" w:rsidR="0030733D" w:rsidRPr="0030733D" w:rsidRDefault="0030733D" w:rsidP="00A00432">
      <w:pPr>
        <w:pStyle w:val="ListParagraph"/>
        <w:numPr>
          <w:ilvl w:val="0"/>
          <w:numId w:val="44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Administrator clicks on the Authority login option and the </w:t>
      </w:r>
      <w:r w:rsidRPr="00E8344F">
        <w:rPr>
          <w:rFonts w:eastAsiaTheme="minorHAnsi"/>
          <w:b w:val="0"/>
          <w:lang w:eastAsia="en-US"/>
        </w:rPr>
        <w:t>Authority login page is displayed.</w:t>
      </w:r>
    </w:p>
    <w:p w14:paraId="0C682613" w14:textId="1982AD26" w:rsidR="00250BF7" w:rsidRPr="007A5A0D" w:rsidRDefault="00250BF7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enters his/her user-id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and clicks on the login button in the section of a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home page given for administrator login</w:t>
      </w:r>
      <w:r w:rsidR="0030733D">
        <w:rPr>
          <w:rFonts w:eastAsiaTheme="minorHAnsi"/>
          <w:b w:val="0"/>
          <w:lang w:eastAsia="en-US"/>
        </w:rPr>
        <w:t>.</w:t>
      </w:r>
    </w:p>
    <w:p w14:paraId="12895EBA" w14:textId="77777777" w:rsidR="00250BF7" w:rsidRPr="007A5A0D" w:rsidRDefault="00250BF7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The system validates the user 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combination with the database.</w:t>
      </w:r>
    </w:p>
    <w:p w14:paraId="58CC54F5" w14:textId="5205D3F9" w:rsidR="00250BF7" w:rsidRPr="006E17D6" w:rsidRDefault="00250BF7" w:rsidP="006E17D6">
      <w:pPr>
        <w:ind w:left="360"/>
        <w:rPr>
          <w:rFonts w:eastAsiaTheme="minorHAnsi"/>
          <w:b w:val="0"/>
          <w:lang w:eastAsia="en-US"/>
        </w:rPr>
      </w:pPr>
    </w:p>
    <w:p w14:paraId="4664BBC9" w14:textId="303B0320" w:rsidR="007E79A7" w:rsidRPr="007A5A0D" w:rsidRDefault="007E79A7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bookmarkStart w:id="44" w:name="_Hlk514408918"/>
      <w:r>
        <w:rPr>
          <w:rFonts w:eastAsiaTheme="minorHAnsi"/>
          <w:b w:val="0"/>
          <w:lang w:eastAsia="en-US"/>
        </w:rPr>
        <w:lastRenderedPageBreak/>
        <w:t>On successful login,</w:t>
      </w:r>
      <w:r w:rsidR="007F1A82">
        <w:rPr>
          <w:rFonts w:eastAsiaTheme="minorHAnsi"/>
          <w:b w:val="0"/>
          <w:lang w:eastAsia="en-US"/>
        </w:rPr>
        <w:t xml:space="preserve"> the Admin Home page is displayed which contains two options.</w:t>
      </w:r>
    </w:p>
    <w:p w14:paraId="00B77778" w14:textId="21B164DD" w:rsidR="007E79A7" w:rsidRDefault="007F1A82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If a</w:t>
      </w:r>
      <w:r w:rsidR="007E79A7" w:rsidRPr="007A5A0D">
        <w:rPr>
          <w:rFonts w:eastAsiaTheme="minorHAnsi"/>
          <w:b w:val="0"/>
          <w:lang w:eastAsia="en-US"/>
        </w:rPr>
        <w:t>dministrator cli</w:t>
      </w:r>
      <w:r w:rsidR="007E79A7">
        <w:rPr>
          <w:rFonts w:eastAsiaTheme="minorHAnsi"/>
          <w:b w:val="0"/>
          <w:lang w:eastAsia="en-US"/>
        </w:rPr>
        <w:t>cks on the</w:t>
      </w:r>
      <w:r w:rsidR="007E79A7" w:rsidRPr="007A5A0D">
        <w:rPr>
          <w:rFonts w:eastAsiaTheme="minorHAnsi"/>
          <w:b w:val="0"/>
          <w:lang w:eastAsia="en-US"/>
        </w:rPr>
        <w:t xml:space="preserve"> </w:t>
      </w:r>
      <w:r w:rsidR="007E79A7">
        <w:rPr>
          <w:rFonts w:eastAsiaTheme="minorHAnsi"/>
          <w:b w:val="0"/>
          <w:lang w:eastAsia="en-US"/>
        </w:rPr>
        <w:t xml:space="preserve">Update and manage flight information </w:t>
      </w:r>
      <w:r w:rsidR="00A00432">
        <w:rPr>
          <w:rFonts w:eastAsiaTheme="minorHAnsi"/>
          <w:b w:val="0"/>
          <w:lang w:eastAsia="en-US"/>
        </w:rPr>
        <w:t xml:space="preserve">option </w:t>
      </w:r>
      <w:r w:rsidR="007E79A7" w:rsidRPr="007A5A0D">
        <w:rPr>
          <w:rFonts w:eastAsiaTheme="minorHAnsi"/>
          <w:b w:val="0"/>
          <w:lang w:eastAsia="en-US"/>
        </w:rPr>
        <w:t>available on the Admin Home Page</w:t>
      </w:r>
      <w:r w:rsidR="00A00432">
        <w:rPr>
          <w:rFonts w:eastAsiaTheme="minorHAnsi"/>
          <w:b w:val="0"/>
          <w:lang w:eastAsia="en-US"/>
        </w:rPr>
        <w:t xml:space="preserve"> and it </w:t>
      </w:r>
      <w:r w:rsidR="00AD2EE4" w:rsidRPr="00A00432">
        <w:rPr>
          <w:rFonts w:eastAsiaTheme="minorHAnsi"/>
          <w:b w:val="0"/>
          <w:lang w:eastAsia="en-US"/>
        </w:rPr>
        <w:t>navigates</w:t>
      </w:r>
      <w:r w:rsidR="007E79A7" w:rsidRPr="00A00432">
        <w:rPr>
          <w:rFonts w:eastAsiaTheme="minorHAnsi"/>
          <w:b w:val="0"/>
          <w:lang w:eastAsia="en-US"/>
        </w:rPr>
        <w:t xml:space="preserve"> to the Available </w:t>
      </w:r>
      <w:r w:rsidR="00AD2EE4" w:rsidRPr="00A00432">
        <w:rPr>
          <w:rFonts w:eastAsiaTheme="minorHAnsi"/>
          <w:b w:val="0"/>
          <w:lang w:eastAsia="en-US"/>
        </w:rPr>
        <w:t>flight page having</w:t>
      </w:r>
      <w:r w:rsidR="007E79A7" w:rsidRPr="00A00432">
        <w:rPr>
          <w:rFonts w:eastAsiaTheme="minorHAnsi"/>
          <w:b w:val="0"/>
          <w:lang w:eastAsia="en-US"/>
        </w:rPr>
        <w:t xml:space="preserve"> various options like ADD, DELETE, and UPDATE.</w:t>
      </w:r>
    </w:p>
    <w:p w14:paraId="1C66C937" w14:textId="208BE0DA" w:rsidR="006E17D6" w:rsidRDefault="006E17D6" w:rsidP="006E17D6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</w:t>
      </w:r>
      <w:r>
        <w:rPr>
          <w:rFonts w:eastAsiaTheme="minorHAnsi"/>
          <w:b w:val="0"/>
          <w:lang w:eastAsia="en-US"/>
        </w:rPr>
        <w:t>dministrator clicks on delete flight details from page, Admin selects on radio button of particular flight details to be removed and clicks on DELETE.</w:t>
      </w:r>
    </w:p>
    <w:p w14:paraId="5060609A" w14:textId="57AFA7F5" w:rsidR="006E17D6" w:rsidRPr="006E17D6" w:rsidRDefault="006E17D6" w:rsidP="006E17D6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The particular flight gets deleted and appropriate message is displayed.</w:t>
      </w:r>
    </w:p>
    <w:p w14:paraId="12D9EDE5" w14:textId="6E9BE863" w:rsidR="00250BF7" w:rsidRPr="00AD2EE4" w:rsidRDefault="00AD2EE4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When admin clicks on ADD button, a</w:t>
      </w:r>
      <w:r w:rsidR="007E79A7" w:rsidRPr="00AD2EE4">
        <w:rPr>
          <w:rFonts w:eastAsiaTheme="minorHAnsi"/>
          <w:b w:val="0"/>
          <w:lang w:eastAsia="en-US"/>
        </w:rPr>
        <w:t>dmin has to enter</w:t>
      </w:r>
      <w:r>
        <w:rPr>
          <w:rFonts w:eastAsiaTheme="minorHAnsi"/>
          <w:b w:val="0"/>
          <w:lang w:eastAsia="en-US"/>
        </w:rPr>
        <w:t xml:space="preserve"> the</w:t>
      </w:r>
      <w:r w:rsidR="007E79A7" w:rsidRPr="00AD2EE4">
        <w:rPr>
          <w:rFonts w:eastAsiaTheme="minorHAnsi"/>
          <w:b w:val="0"/>
          <w:lang w:eastAsia="en-US"/>
        </w:rPr>
        <w:t xml:space="preserve"> flight details like Flight Number, Departure From, Departure date, Departure Time,</w:t>
      </w:r>
      <w:r>
        <w:rPr>
          <w:rFonts w:eastAsiaTheme="minorHAnsi"/>
          <w:b w:val="0"/>
          <w:lang w:eastAsia="en-US"/>
        </w:rPr>
        <w:t xml:space="preserve"> </w:t>
      </w:r>
      <w:r w:rsidR="007E79A7" w:rsidRPr="00AD2EE4">
        <w:rPr>
          <w:rFonts w:eastAsiaTheme="minorHAnsi"/>
          <w:b w:val="0"/>
          <w:lang w:eastAsia="en-US"/>
        </w:rPr>
        <w:t>Arrival To, Arrival Date, Arrival Time, First Class Seats, First Class Seats Fare, Business Class Seats,</w:t>
      </w:r>
      <w:r>
        <w:rPr>
          <w:rFonts w:eastAsiaTheme="minorHAnsi"/>
          <w:b w:val="0"/>
          <w:lang w:eastAsia="en-US"/>
        </w:rPr>
        <w:t xml:space="preserve"> </w:t>
      </w:r>
      <w:r w:rsidR="007E79A7" w:rsidRPr="00AD2EE4">
        <w:rPr>
          <w:rFonts w:eastAsiaTheme="minorHAnsi"/>
          <w:b w:val="0"/>
          <w:lang w:eastAsia="en-US"/>
        </w:rPr>
        <w:t>Business Class Seats Fare.</w:t>
      </w:r>
    </w:p>
    <w:p w14:paraId="730BECC3" w14:textId="77777777" w:rsidR="007E79A7" w:rsidRDefault="007E79A7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</w:t>
      </w:r>
      <w:r>
        <w:rPr>
          <w:rFonts w:eastAsiaTheme="minorHAnsi"/>
          <w:b w:val="0"/>
          <w:lang w:eastAsia="en-US"/>
        </w:rPr>
        <w:t>dministrator clicks on add and “Flight details has added successfully” message will get displayed.</w:t>
      </w:r>
    </w:p>
    <w:p w14:paraId="713F9A9A" w14:textId="77777777" w:rsidR="007E79A7" w:rsidRDefault="007E79A7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For updating flight details, Admin has to clicks on radio button of particular flight and edits the information regarding the details.</w:t>
      </w:r>
    </w:p>
    <w:p w14:paraId="301AFCDC" w14:textId="77777777" w:rsidR="007E79A7" w:rsidRDefault="007E79A7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Admin clicks on UPDATE button and gets “Flight information is updated” is displayed.</w:t>
      </w:r>
    </w:p>
    <w:p w14:paraId="0A105D3A" w14:textId="651FF767" w:rsidR="0030733D" w:rsidRPr="007A5A0D" w:rsidRDefault="007F1A82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bookmarkStart w:id="45" w:name="_Toc144299927"/>
      <w:bookmarkEnd w:id="40"/>
      <w:bookmarkEnd w:id="41"/>
      <w:bookmarkEnd w:id="42"/>
      <w:bookmarkEnd w:id="43"/>
      <w:bookmarkEnd w:id="44"/>
      <w:r>
        <w:rPr>
          <w:rFonts w:eastAsiaTheme="minorHAnsi"/>
          <w:b w:val="0"/>
          <w:lang w:eastAsia="en-US"/>
        </w:rPr>
        <w:t>When a</w:t>
      </w:r>
      <w:r w:rsidR="0030733D">
        <w:rPr>
          <w:rFonts w:eastAsiaTheme="minorHAnsi"/>
          <w:b w:val="0"/>
          <w:lang w:eastAsia="en-US"/>
        </w:rPr>
        <w:t>dmin clicks on Generate Various Reports</w:t>
      </w:r>
      <w:r w:rsidR="00A00432">
        <w:rPr>
          <w:rFonts w:eastAsiaTheme="minorHAnsi"/>
          <w:b w:val="0"/>
          <w:lang w:eastAsia="en-US"/>
        </w:rPr>
        <w:t xml:space="preserve"> option</w:t>
      </w:r>
      <w:r w:rsidR="0030733D">
        <w:rPr>
          <w:rFonts w:eastAsiaTheme="minorHAnsi"/>
          <w:b w:val="0"/>
          <w:lang w:eastAsia="en-US"/>
        </w:rPr>
        <w:t xml:space="preserve"> in the Admin Home Page and three options were displayed.</w:t>
      </w:r>
    </w:p>
    <w:p w14:paraId="30D5224F" w14:textId="77777777" w:rsidR="0030733D" w:rsidRDefault="0030733D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The Admin generates various reports like, </w:t>
      </w:r>
    </w:p>
    <w:p w14:paraId="7B91F8ED" w14:textId="77777777" w:rsidR="0030733D" w:rsidRDefault="0030733D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View list of flights on a particular day, to a particular destination</w:t>
      </w:r>
    </w:p>
    <w:p w14:paraId="2A07A033" w14:textId="77777777" w:rsidR="0030733D" w:rsidRDefault="0030733D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View Bookings of specific flight and </w:t>
      </w:r>
    </w:p>
    <w:p w14:paraId="01998100" w14:textId="77777777" w:rsidR="0030733D" w:rsidRDefault="0030733D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View passengers list of specific flight.</w:t>
      </w:r>
    </w:p>
    <w:p w14:paraId="7D647568" w14:textId="77777777" w:rsidR="0030733D" w:rsidRPr="00AC4DEC" w:rsidRDefault="0030733D" w:rsidP="00A00432">
      <w:pPr>
        <w:pStyle w:val="ListParagraph"/>
        <w:numPr>
          <w:ilvl w:val="0"/>
          <w:numId w:val="44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The admin has successfully performed his functionalities.</w:t>
      </w:r>
    </w:p>
    <w:p w14:paraId="2DDA4FAC" w14:textId="77777777" w:rsidR="0030733D" w:rsidRPr="00643132" w:rsidRDefault="0030733D" w:rsidP="0030733D">
      <w:pPr>
        <w:pStyle w:val="ListParagraph"/>
        <w:ind w:left="1020"/>
        <w:rPr>
          <w:rFonts w:eastAsiaTheme="minorHAnsi"/>
          <w:b w:val="0"/>
          <w:lang w:eastAsia="en-US"/>
        </w:rPr>
      </w:pPr>
    </w:p>
    <w:p w14:paraId="6B90D222" w14:textId="77777777" w:rsidR="0030733D" w:rsidRDefault="0030733D" w:rsidP="0030733D">
      <w:pPr>
        <w:pStyle w:val="StyleHeading2Sub-headingH2ChapterNumberAppendixLetterchnh"/>
        <w:ind w:left="720"/>
      </w:pPr>
    </w:p>
    <w:p w14:paraId="74821C68" w14:textId="637936EA" w:rsidR="008D1407" w:rsidRDefault="002C36A5" w:rsidP="008D1407">
      <w:pPr>
        <w:pStyle w:val="StyleHeading2Sub-headingH2ChapterNumberAppendixLetterchnh"/>
        <w:numPr>
          <w:ilvl w:val="2"/>
          <w:numId w:val="8"/>
        </w:numPr>
      </w:pPr>
      <w:r>
        <w:t>A</w:t>
      </w:r>
      <w:r w:rsidR="00643132">
        <w:t>LTERNATE FLOW 2</w:t>
      </w:r>
      <w:r w:rsidR="00972B60">
        <w:t>: Open Webpage Through Bookmark</w:t>
      </w:r>
    </w:p>
    <w:p w14:paraId="6B7AA54F" w14:textId="14C5DC94" w:rsidR="008D1407" w:rsidRDefault="008D1407" w:rsidP="008D1407">
      <w:pPr>
        <w:pStyle w:val="StyleHeading2Sub-headingH2ChapterNumberAppendixLetterchnh"/>
        <w:ind w:left="720"/>
      </w:pPr>
    </w:p>
    <w:p w14:paraId="3BD97350" w14:textId="5C2F138B" w:rsidR="007419AF" w:rsidRDefault="007419AF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bookmarkStart w:id="46" w:name="_Hlk514417547"/>
      <w:r w:rsidRPr="007A5A0D">
        <w:rPr>
          <w:rFonts w:eastAsiaTheme="minorHAnsi"/>
          <w:b w:val="0"/>
          <w:lang w:eastAsia="en-US"/>
        </w:rPr>
        <w:t xml:space="preserve">Administrator </w:t>
      </w:r>
      <w:r w:rsidR="000224C1">
        <w:rPr>
          <w:rFonts w:eastAsiaTheme="minorHAnsi"/>
          <w:b w:val="0"/>
          <w:lang w:eastAsia="en-US"/>
        </w:rPr>
        <w:t>has sav</w:t>
      </w:r>
      <w:r w:rsidR="0030733D">
        <w:rPr>
          <w:rFonts w:eastAsiaTheme="minorHAnsi"/>
          <w:b w:val="0"/>
          <w:lang w:eastAsia="en-US"/>
        </w:rPr>
        <w:t>ed the web page of Fly High Application</w:t>
      </w:r>
      <w:r w:rsidR="000224C1">
        <w:rPr>
          <w:rFonts w:eastAsiaTheme="minorHAnsi"/>
          <w:b w:val="0"/>
          <w:lang w:eastAsia="en-US"/>
        </w:rPr>
        <w:t xml:space="preserve"> as favoirates he clicks on that bookmark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</w:t>
      </w:r>
      <w:r w:rsidR="000224C1">
        <w:rPr>
          <w:rFonts w:eastAsiaTheme="minorHAnsi"/>
          <w:b w:val="0"/>
          <w:lang w:eastAsia="en-US"/>
        </w:rPr>
        <w:t>.</w:t>
      </w:r>
    </w:p>
    <w:p w14:paraId="1458BD64" w14:textId="6F596A88" w:rsidR="0030733D" w:rsidRPr="0030733D" w:rsidRDefault="0030733D" w:rsidP="0030733D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Administrator clicks on the Authority login option and the </w:t>
      </w:r>
      <w:r w:rsidRPr="00E8344F">
        <w:rPr>
          <w:rFonts w:eastAsiaTheme="minorHAnsi"/>
          <w:b w:val="0"/>
          <w:lang w:eastAsia="en-US"/>
        </w:rPr>
        <w:t>Authority login page is displayed.</w:t>
      </w:r>
    </w:p>
    <w:p w14:paraId="202988C6" w14:textId="150D9424" w:rsidR="007419AF" w:rsidRDefault="007419AF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enters his/her user-id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and clicks on the login button in the section of a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home page given for administrator login</w:t>
      </w:r>
      <w:r w:rsidR="0030733D">
        <w:rPr>
          <w:rFonts w:eastAsiaTheme="minorHAnsi"/>
          <w:b w:val="0"/>
          <w:lang w:eastAsia="en-US"/>
        </w:rPr>
        <w:t>.</w:t>
      </w:r>
    </w:p>
    <w:p w14:paraId="0083D74D" w14:textId="2EF5434D" w:rsidR="000224C1" w:rsidRDefault="000224C1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 w:rsidRPr="000224C1">
        <w:rPr>
          <w:rFonts w:eastAsiaTheme="minorHAnsi"/>
          <w:b w:val="0"/>
          <w:lang w:eastAsia="en-US"/>
        </w:rPr>
        <w:t>The system validates the user id and passwor</w:t>
      </w:r>
      <w:r w:rsidR="002773D7">
        <w:rPr>
          <w:rFonts w:eastAsiaTheme="minorHAnsi"/>
          <w:b w:val="0"/>
          <w:lang w:eastAsia="en-US"/>
        </w:rPr>
        <w:t>d combination with the database.</w:t>
      </w:r>
    </w:p>
    <w:p w14:paraId="5E43FF40" w14:textId="34971D5C" w:rsidR="002773D7" w:rsidRPr="007A5A0D" w:rsidRDefault="002773D7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lastRenderedPageBreak/>
        <w:t>On succe</w:t>
      </w:r>
      <w:r w:rsidR="007F1A82">
        <w:rPr>
          <w:rFonts w:eastAsiaTheme="minorHAnsi"/>
          <w:b w:val="0"/>
          <w:lang w:eastAsia="en-US"/>
        </w:rPr>
        <w:t xml:space="preserve">ssful login, the Admin Home </w:t>
      </w:r>
      <w:r w:rsidRPr="007A5A0D">
        <w:rPr>
          <w:rFonts w:eastAsiaTheme="minorHAnsi"/>
          <w:b w:val="0"/>
          <w:lang w:eastAsia="en-US"/>
        </w:rPr>
        <w:t>page is displayed</w:t>
      </w:r>
      <w:r w:rsidR="007F1A82">
        <w:rPr>
          <w:rFonts w:eastAsiaTheme="minorHAnsi"/>
          <w:b w:val="0"/>
          <w:lang w:eastAsia="en-US"/>
        </w:rPr>
        <w:t xml:space="preserve"> which contains two options</w:t>
      </w:r>
      <w:r w:rsidRPr="007A5A0D">
        <w:rPr>
          <w:rFonts w:eastAsiaTheme="minorHAnsi"/>
          <w:b w:val="0"/>
          <w:lang w:eastAsia="en-US"/>
        </w:rPr>
        <w:t>.</w:t>
      </w:r>
    </w:p>
    <w:p w14:paraId="41317AA5" w14:textId="723C4BE7" w:rsidR="002773D7" w:rsidRPr="00F27115" w:rsidRDefault="007F1A82" w:rsidP="00F27115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If a</w:t>
      </w:r>
      <w:r w:rsidR="002773D7" w:rsidRPr="007A5A0D">
        <w:rPr>
          <w:rFonts w:eastAsiaTheme="minorHAnsi"/>
          <w:b w:val="0"/>
          <w:lang w:eastAsia="en-US"/>
        </w:rPr>
        <w:t>dministrator cli</w:t>
      </w:r>
      <w:r w:rsidR="002773D7">
        <w:rPr>
          <w:rFonts w:eastAsiaTheme="minorHAnsi"/>
          <w:b w:val="0"/>
          <w:lang w:eastAsia="en-US"/>
        </w:rPr>
        <w:t>cks on the</w:t>
      </w:r>
      <w:r w:rsidR="002773D7" w:rsidRPr="007A5A0D">
        <w:rPr>
          <w:rFonts w:eastAsiaTheme="minorHAnsi"/>
          <w:b w:val="0"/>
          <w:lang w:eastAsia="en-US"/>
        </w:rPr>
        <w:t xml:space="preserve"> </w:t>
      </w:r>
      <w:r w:rsidR="002773D7">
        <w:rPr>
          <w:rFonts w:eastAsiaTheme="minorHAnsi"/>
          <w:b w:val="0"/>
          <w:lang w:eastAsia="en-US"/>
        </w:rPr>
        <w:t xml:space="preserve">Update and manage flight information </w:t>
      </w:r>
      <w:r w:rsidR="00A00432">
        <w:rPr>
          <w:rFonts w:eastAsiaTheme="minorHAnsi"/>
          <w:b w:val="0"/>
          <w:lang w:eastAsia="en-US"/>
        </w:rPr>
        <w:t>option</w:t>
      </w:r>
      <w:r w:rsidR="00A00432" w:rsidRPr="007A5A0D">
        <w:rPr>
          <w:rFonts w:eastAsiaTheme="minorHAnsi"/>
          <w:b w:val="0"/>
          <w:lang w:eastAsia="en-US"/>
        </w:rPr>
        <w:t xml:space="preserve"> </w:t>
      </w:r>
      <w:r w:rsidR="002773D7" w:rsidRPr="007A5A0D">
        <w:rPr>
          <w:rFonts w:eastAsiaTheme="minorHAnsi"/>
          <w:b w:val="0"/>
          <w:lang w:eastAsia="en-US"/>
        </w:rPr>
        <w:t>available on the Admin Home Page</w:t>
      </w:r>
      <w:r w:rsidR="00F27115">
        <w:rPr>
          <w:rFonts w:eastAsiaTheme="minorHAnsi"/>
          <w:b w:val="0"/>
          <w:lang w:eastAsia="en-US"/>
        </w:rPr>
        <w:t xml:space="preserve"> it navigates</w:t>
      </w:r>
      <w:r w:rsidR="002773D7" w:rsidRPr="00F27115">
        <w:rPr>
          <w:rFonts w:eastAsiaTheme="minorHAnsi"/>
          <w:b w:val="0"/>
          <w:lang w:eastAsia="en-US"/>
        </w:rPr>
        <w:t xml:space="preserve"> to the Available </w:t>
      </w:r>
      <w:r w:rsidR="00F27115">
        <w:rPr>
          <w:rFonts w:eastAsiaTheme="minorHAnsi"/>
          <w:b w:val="0"/>
          <w:lang w:eastAsia="en-US"/>
        </w:rPr>
        <w:t>flight page having</w:t>
      </w:r>
      <w:r w:rsidR="002773D7" w:rsidRPr="00F27115">
        <w:rPr>
          <w:rFonts w:eastAsiaTheme="minorHAnsi"/>
          <w:b w:val="0"/>
          <w:lang w:eastAsia="en-US"/>
        </w:rPr>
        <w:t xml:space="preserve"> various options like ADD, DELETE, and UPDATE.</w:t>
      </w:r>
    </w:p>
    <w:p w14:paraId="47538306" w14:textId="74C2020C" w:rsidR="002773D7" w:rsidRPr="00F27115" w:rsidRDefault="00F27115" w:rsidP="00F27115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When admin clicks on ADD button, a</w:t>
      </w:r>
      <w:r w:rsidR="002773D7" w:rsidRPr="00F27115">
        <w:rPr>
          <w:rFonts w:eastAsiaTheme="minorHAnsi"/>
          <w:b w:val="0"/>
          <w:lang w:eastAsia="en-US"/>
        </w:rPr>
        <w:t>dmin has to enter flight details like Flight Number, Departure From, Departure date, Departure Time,</w:t>
      </w:r>
      <w:r>
        <w:rPr>
          <w:rFonts w:eastAsiaTheme="minorHAnsi"/>
          <w:b w:val="0"/>
          <w:lang w:eastAsia="en-US"/>
        </w:rPr>
        <w:t xml:space="preserve"> </w:t>
      </w:r>
      <w:r w:rsidR="002773D7" w:rsidRPr="00F27115">
        <w:rPr>
          <w:rFonts w:eastAsiaTheme="minorHAnsi"/>
          <w:b w:val="0"/>
          <w:lang w:eastAsia="en-US"/>
        </w:rPr>
        <w:t>Arrival To, Arrival Date, Arrival Time, First Class Seats, First Class Seats Fare, Business Class Seats,Business Class Seats Fare.</w:t>
      </w:r>
    </w:p>
    <w:p w14:paraId="69D65332" w14:textId="77777777" w:rsidR="002773D7" w:rsidRDefault="002773D7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</w:t>
      </w:r>
      <w:r>
        <w:rPr>
          <w:rFonts w:eastAsiaTheme="minorHAnsi"/>
          <w:b w:val="0"/>
          <w:lang w:eastAsia="en-US"/>
        </w:rPr>
        <w:t>dministrator clicks on add and “Flight details has added successfully” message will get displayed.</w:t>
      </w:r>
    </w:p>
    <w:p w14:paraId="5E429315" w14:textId="77777777" w:rsidR="002773D7" w:rsidRDefault="002773D7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To delete flight details from page, Admin selects on radio button of particular flight details to be removed and clicks on DELETE.</w:t>
      </w:r>
    </w:p>
    <w:p w14:paraId="3B117860" w14:textId="77777777" w:rsidR="002773D7" w:rsidRDefault="002773D7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The particular flight gets deleted and appropriate message is displayed.</w:t>
      </w:r>
    </w:p>
    <w:p w14:paraId="2843DC5C" w14:textId="77777777" w:rsidR="002773D7" w:rsidRDefault="002773D7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For updating flight details, Admin has to clicks on radio button of particular flight and edits the information regarding the details.</w:t>
      </w:r>
    </w:p>
    <w:p w14:paraId="4E6974F6" w14:textId="77777777" w:rsidR="002773D7" w:rsidRDefault="002773D7" w:rsidP="002773D7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Admin clicks on UPDATE button and gets “Flight information is updated” is displayed.</w:t>
      </w:r>
    </w:p>
    <w:p w14:paraId="4485FF91" w14:textId="7317F5E7" w:rsidR="0030733D" w:rsidRPr="0030733D" w:rsidRDefault="00F27115" w:rsidP="0030733D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When a</w:t>
      </w:r>
      <w:r w:rsidR="0030733D" w:rsidRPr="0030733D">
        <w:rPr>
          <w:rFonts w:eastAsiaTheme="minorHAnsi"/>
          <w:b w:val="0"/>
          <w:lang w:eastAsia="en-US"/>
        </w:rPr>
        <w:t>dmin clicks on Generate Various Re</w:t>
      </w:r>
      <w:r>
        <w:rPr>
          <w:rFonts w:eastAsiaTheme="minorHAnsi"/>
          <w:b w:val="0"/>
          <w:lang w:eastAsia="en-US"/>
        </w:rPr>
        <w:t>ports</w:t>
      </w:r>
      <w:r w:rsidR="007E262A">
        <w:rPr>
          <w:rFonts w:eastAsiaTheme="minorHAnsi"/>
          <w:b w:val="0"/>
          <w:lang w:eastAsia="en-US"/>
        </w:rPr>
        <w:t xml:space="preserve"> option</w:t>
      </w:r>
      <w:r>
        <w:rPr>
          <w:rFonts w:eastAsiaTheme="minorHAnsi"/>
          <w:b w:val="0"/>
          <w:lang w:eastAsia="en-US"/>
        </w:rPr>
        <w:t xml:space="preserve"> in the Admin Home Page,</w:t>
      </w:r>
      <w:r w:rsidR="0030733D" w:rsidRPr="0030733D">
        <w:rPr>
          <w:rFonts w:eastAsiaTheme="minorHAnsi"/>
          <w:b w:val="0"/>
          <w:lang w:eastAsia="en-US"/>
        </w:rPr>
        <w:t xml:space="preserve"> three options were displayed.</w:t>
      </w:r>
    </w:p>
    <w:p w14:paraId="63AA2EBF" w14:textId="77777777" w:rsidR="0030733D" w:rsidRDefault="0030733D" w:rsidP="0030733D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The Admin generates various reports like, </w:t>
      </w:r>
    </w:p>
    <w:p w14:paraId="12D043C2" w14:textId="77777777" w:rsidR="0030733D" w:rsidRDefault="0030733D" w:rsidP="0030733D">
      <w:pPr>
        <w:pStyle w:val="ListParagraph"/>
        <w:numPr>
          <w:ilvl w:val="0"/>
          <w:numId w:val="43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View list of flights on a particular day, to a particular destination</w:t>
      </w:r>
    </w:p>
    <w:p w14:paraId="5AC4324E" w14:textId="77777777" w:rsidR="0030733D" w:rsidRDefault="0030733D" w:rsidP="0030733D">
      <w:pPr>
        <w:pStyle w:val="ListParagraph"/>
        <w:numPr>
          <w:ilvl w:val="0"/>
          <w:numId w:val="43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View Bookings of specific flight and </w:t>
      </w:r>
    </w:p>
    <w:p w14:paraId="33CAC975" w14:textId="77777777" w:rsidR="0030733D" w:rsidRDefault="0030733D" w:rsidP="0030733D">
      <w:pPr>
        <w:pStyle w:val="ListParagraph"/>
        <w:numPr>
          <w:ilvl w:val="0"/>
          <w:numId w:val="43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View passengers list of specific flight.</w:t>
      </w:r>
    </w:p>
    <w:p w14:paraId="10FB506A" w14:textId="77777777" w:rsidR="0030733D" w:rsidRPr="00AC4DEC" w:rsidRDefault="0030733D" w:rsidP="0030733D">
      <w:pPr>
        <w:pStyle w:val="ListParagraph"/>
        <w:numPr>
          <w:ilvl w:val="0"/>
          <w:numId w:val="42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The admin has successfully performed his functionalities.</w:t>
      </w:r>
    </w:p>
    <w:p w14:paraId="11F92419" w14:textId="77777777" w:rsidR="0030733D" w:rsidRPr="00643132" w:rsidRDefault="0030733D" w:rsidP="0030733D">
      <w:pPr>
        <w:pStyle w:val="ListParagraph"/>
        <w:rPr>
          <w:rFonts w:eastAsiaTheme="minorHAnsi"/>
          <w:b w:val="0"/>
          <w:lang w:eastAsia="en-US"/>
        </w:rPr>
      </w:pPr>
    </w:p>
    <w:bookmarkEnd w:id="46"/>
    <w:p w14:paraId="7C893987" w14:textId="633265D5" w:rsidR="00800A1B" w:rsidRDefault="006F13ED" w:rsidP="006F13ED">
      <w:pPr>
        <w:pStyle w:val="StyleHeading2Sub-headingH2ChapterNumberAppendixLetterchnh"/>
        <w:ind w:left="0"/>
      </w:pPr>
      <w:r w:rsidRPr="006F13ED">
        <w:rPr>
          <w:rFonts w:eastAsiaTheme="minorHAnsi"/>
        </w:rPr>
        <w:t xml:space="preserve"> </w:t>
      </w:r>
      <w:bookmarkStart w:id="47" w:name="_Toc458607230"/>
      <w:r w:rsidR="00800A1B">
        <w:t>Exception Flow 1: Exceeded Login Attempts</w:t>
      </w:r>
      <w:bookmarkEnd w:id="47"/>
    </w:p>
    <w:p w14:paraId="4315538D" w14:textId="24332270" w:rsidR="0084022D" w:rsidRDefault="0084022D" w:rsidP="0084022D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bookmarkStart w:id="48" w:name="_Hlk514412195"/>
      <w:r w:rsidRPr="007A5A0D">
        <w:rPr>
          <w:rFonts w:eastAsiaTheme="minorHAnsi"/>
          <w:b w:val="0"/>
          <w:lang w:eastAsia="en-US"/>
        </w:rPr>
        <w:t>Admin</w:t>
      </w:r>
      <w:r>
        <w:rPr>
          <w:rFonts w:eastAsiaTheme="minorHAnsi"/>
          <w:b w:val="0"/>
          <w:lang w:eastAsia="en-US"/>
        </w:rPr>
        <w:t>istrator visits the Airline Reservation</w:t>
      </w:r>
      <w:r w:rsidRPr="007A5A0D">
        <w:rPr>
          <w:rFonts w:eastAsiaTheme="minorHAnsi"/>
          <w:b w:val="0"/>
          <w:lang w:eastAsia="en-US"/>
        </w:rPr>
        <w:t xml:space="preserve"> Portal URL</w:t>
      </w:r>
      <w:r>
        <w:rPr>
          <w:rFonts w:eastAsiaTheme="minorHAnsi"/>
          <w:b w:val="0"/>
          <w:lang w:eastAsia="en-US"/>
        </w:rPr>
        <w:t xml:space="preserve"> </w:t>
      </w:r>
      <w:hyperlink r:id="rId12" w:history="1">
        <w:r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  <w:r>
        <w:rPr>
          <w:rFonts w:eastAsiaTheme="minorHAnsi"/>
          <w:b w:val="0"/>
          <w:lang w:eastAsia="en-US"/>
        </w:rPr>
        <w:t xml:space="preserve">  </w:t>
      </w:r>
      <w:r w:rsidRPr="007A5A0D">
        <w:rPr>
          <w:rFonts w:eastAsiaTheme="minorHAnsi"/>
          <w:bCs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browser.</w:t>
      </w:r>
    </w:p>
    <w:p w14:paraId="5458E914" w14:textId="57EDCCD1" w:rsidR="0030733D" w:rsidRPr="0030733D" w:rsidRDefault="0030733D" w:rsidP="0030733D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 xml:space="preserve">Administrator clicks on the Authority login option and the </w:t>
      </w:r>
      <w:r w:rsidRPr="00E8344F">
        <w:rPr>
          <w:rFonts w:eastAsiaTheme="minorHAnsi"/>
          <w:b w:val="0"/>
          <w:lang w:eastAsia="en-US"/>
        </w:rPr>
        <w:t>Authority login page is displayed.</w:t>
      </w:r>
    </w:p>
    <w:p w14:paraId="176BEC94" w14:textId="77777777" w:rsidR="00080862" w:rsidRPr="007A5A0D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Administrator enters his/her user-id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and clicks on the login button in the section of a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home page given for administrator login</w:t>
      </w:r>
    </w:p>
    <w:bookmarkEnd w:id="48"/>
    <w:p w14:paraId="225F9B25" w14:textId="77777777" w:rsidR="00080862" w:rsidRPr="007A5A0D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The system validates the user id and password</w:t>
      </w:r>
      <w:r>
        <w:rPr>
          <w:rFonts w:eastAsiaTheme="minorHAnsi"/>
          <w:b w:val="0"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combination with the database.</w:t>
      </w:r>
    </w:p>
    <w:p w14:paraId="48CFA8D1" w14:textId="240B01BC" w:rsidR="00080862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If the authentication is unsuccessful, a login failure message is displayed.</w:t>
      </w:r>
    </w:p>
    <w:p w14:paraId="45048146" w14:textId="18512D7B" w:rsidR="00080862" w:rsidRPr="00080862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080862">
        <w:rPr>
          <w:rFonts w:eastAsiaTheme="minorHAnsi"/>
          <w:b w:val="0"/>
          <w:lang w:eastAsia="en-US"/>
        </w:rPr>
        <w:t>The system validation fails due to invalid user credentials and no more login attempts remaining</w:t>
      </w:r>
      <w:r w:rsidR="0084022D">
        <w:rPr>
          <w:rFonts w:eastAsiaTheme="minorHAnsi"/>
          <w:b w:val="0"/>
          <w:lang w:eastAsia="en-US"/>
        </w:rPr>
        <w:t>.</w:t>
      </w:r>
    </w:p>
    <w:p w14:paraId="58E038FD" w14:textId="6176F6ED" w:rsidR="00080862" w:rsidRPr="00080862" w:rsidRDefault="00080862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 w:rsidRPr="00080862">
        <w:rPr>
          <w:rFonts w:eastAsiaTheme="minorHAnsi"/>
          <w:b w:val="0"/>
          <w:lang w:eastAsia="en-US"/>
        </w:rPr>
        <w:t xml:space="preserve">The system suspends the </w:t>
      </w:r>
      <w:r w:rsidR="0084022D">
        <w:rPr>
          <w:rFonts w:eastAsiaTheme="minorHAnsi"/>
          <w:b w:val="0"/>
          <w:lang w:eastAsia="en-US"/>
        </w:rPr>
        <w:t xml:space="preserve">admin </w:t>
      </w:r>
      <w:r w:rsidRPr="00080862">
        <w:rPr>
          <w:rFonts w:eastAsiaTheme="minorHAnsi"/>
          <w:b w:val="0"/>
          <w:lang w:eastAsia="en-US"/>
        </w:rPr>
        <w:t>account</w:t>
      </w:r>
      <w:r w:rsidR="0084022D">
        <w:rPr>
          <w:rFonts w:eastAsiaTheme="minorHAnsi"/>
          <w:b w:val="0"/>
          <w:lang w:eastAsia="en-US"/>
        </w:rPr>
        <w:t>.</w:t>
      </w:r>
    </w:p>
    <w:p w14:paraId="102B931A" w14:textId="0E958C5A" w:rsidR="00080862" w:rsidRPr="00080862" w:rsidRDefault="0084022D" w:rsidP="000224C1">
      <w:pPr>
        <w:pStyle w:val="ListParagraph"/>
        <w:numPr>
          <w:ilvl w:val="0"/>
          <w:numId w:val="35"/>
        </w:numPr>
        <w:rPr>
          <w:rFonts w:eastAsiaTheme="minorHAnsi"/>
          <w:b w:val="0"/>
          <w:lang w:eastAsia="en-US"/>
        </w:rPr>
      </w:pPr>
      <w:r>
        <w:rPr>
          <w:rFonts w:eastAsiaTheme="minorHAnsi"/>
          <w:b w:val="0"/>
          <w:lang w:eastAsia="en-US"/>
        </w:rPr>
        <w:t>The system informs the admin</w:t>
      </w:r>
      <w:r w:rsidR="00080862" w:rsidRPr="00080862">
        <w:rPr>
          <w:rFonts w:eastAsiaTheme="minorHAnsi"/>
          <w:b w:val="0"/>
          <w:lang w:eastAsia="en-US"/>
        </w:rPr>
        <w:t xml:space="preserve"> that his/her account has been suspended</w:t>
      </w:r>
      <w:r w:rsidR="00080862">
        <w:rPr>
          <w:rFonts w:eastAsiaTheme="minorHAnsi"/>
          <w:b w:val="0"/>
          <w:lang w:eastAsia="en-US"/>
        </w:rPr>
        <w:t>.</w:t>
      </w:r>
    </w:p>
    <w:p w14:paraId="28D5B42E" w14:textId="77777777" w:rsidR="00800A1B" w:rsidRDefault="00800A1B" w:rsidP="00080862">
      <w:pPr>
        <w:pStyle w:val="StyleHeading2Sub-headingH2ChapterNumberAppendixLetterchnh"/>
      </w:pPr>
      <w:bookmarkStart w:id="49" w:name="_Toc458607231"/>
      <w:r>
        <w:lastRenderedPageBreak/>
        <w:t>Exception Flow 2: Web Server Down</w:t>
      </w:r>
      <w:bookmarkEnd w:id="49"/>
    </w:p>
    <w:p w14:paraId="1A361C95" w14:textId="28F34956" w:rsidR="0084022D" w:rsidRPr="007A5A0D" w:rsidRDefault="0084022D" w:rsidP="0084022D">
      <w:pPr>
        <w:pStyle w:val="ListParagraph"/>
        <w:numPr>
          <w:ilvl w:val="0"/>
          <w:numId w:val="14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</w:t>
      </w:r>
      <w:r>
        <w:rPr>
          <w:rFonts w:eastAsiaTheme="minorHAnsi"/>
          <w:b w:val="0"/>
          <w:lang w:eastAsia="en-US"/>
        </w:rPr>
        <w:t>istrator visits the Airline Reservation</w:t>
      </w:r>
      <w:r w:rsidRPr="007A5A0D">
        <w:rPr>
          <w:rFonts w:eastAsiaTheme="minorHAnsi"/>
          <w:b w:val="0"/>
          <w:lang w:eastAsia="en-US"/>
        </w:rPr>
        <w:t xml:space="preserve"> Portal URL</w:t>
      </w:r>
      <w:r>
        <w:rPr>
          <w:rFonts w:eastAsiaTheme="minorHAnsi"/>
          <w:b w:val="0"/>
          <w:lang w:eastAsia="en-US"/>
        </w:rPr>
        <w:t xml:space="preserve"> </w:t>
      </w:r>
      <w:hyperlink r:id="rId13" w:history="1">
        <w:r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  <w:r>
        <w:rPr>
          <w:rFonts w:eastAsiaTheme="minorHAnsi"/>
          <w:b w:val="0"/>
          <w:lang w:eastAsia="en-US"/>
        </w:rPr>
        <w:t xml:space="preserve">  </w:t>
      </w:r>
      <w:r w:rsidRPr="007A5A0D">
        <w:rPr>
          <w:rFonts w:eastAsiaTheme="minorHAnsi"/>
          <w:bCs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browser.</w:t>
      </w:r>
    </w:p>
    <w:p w14:paraId="7CCF3F54" w14:textId="7D4A74DD" w:rsidR="00800A1B" w:rsidRPr="00304EDE" w:rsidRDefault="00800A1B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web server unavailability problem</w:t>
      </w:r>
      <w:r w:rsidR="0084022D">
        <w:rPr>
          <w:rFonts w:ascii="Trebuchet MS" w:hAnsi="Trebuchet MS"/>
          <w:b w:val="0"/>
        </w:rPr>
        <w:t>.</w:t>
      </w:r>
    </w:p>
    <w:p w14:paraId="35BD7539" w14:textId="77777777" w:rsidR="00800A1B" w:rsidRDefault="00800A1B" w:rsidP="00080862">
      <w:pPr>
        <w:pStyle w:val="StyleHeading2Sub-headingH2ChapterNumberAppendixLetterchnh"/>
      </w:pPr>
      <w:bookmarkStart w:id="50" w:name="_Toc458607232"/>
      <w:r>
        <w:t>Exception Flow 3: Database Connectivity Error</w:t>
      </w:r>
      <w:bookmarkEnd w:id="50"/>
    </w:p>
    <w:p w14:paraId="2C72306E" w14:textId="77777777" w:rsidR="0084022D" w:rsidRPr="007A5A0D" w:rsidRDefault="0084022D" w:rsidP="0084022D">
      <w:pPr>
        <w:pStyle w:val="ListParagraph"/>
        <w:numPr>
          <w:ilvl w:val="0"/>
          <w:numId w:val="16"/>
        </w:numPr>
        <w:rPr>
          <w:rFonts w:eastAsiaTheme="minorHAnsi"/>
          <w:b w:val="0"/>
          <w:lang w:eastAsia="en-US"/>
        </w:rPr>
      </w:pPr>
      <w:bookmarkStart w:id="51" w:name="_Hlk514409553"/>
      <w:r w:rsidRPr="007A5A0D">
        <w:rPr>
          <w:rFonts w:eastAsiaTheme="minorHAnsi"/>
          <w:b w:val="0"/>
          <w:lang w:eastAsia="en-US"/>
        </w:rPr>
        <w:t>Admin</w:t>
      </w:r>
      <w:r>
        <w:rPr>
          <w:rFonts w:eastAsiaTheme="minorHAnsi"/>
          <w:b w:val="0"/>
          <w:lang w:eastAsia="en-US"/>
        </w:rPr>
        <w:t>istrator visits the Airline Reservation</w:t>
      </w:r>
      <w:r w:rsidRPr="007A5A0D">
        <w:rPr>
          <w:rFonts w:eastAsiaTheme="minorHAnsi"/>
          <w:b w:val="0"/>
          <w:lang w:eastAsia="en-US"/>
        </w:rPr>
        <w:t xml:space="preserve"> Portal URL</w:t>
      </w:r>
      <w:r>
        <w:rPr>
          <w:rFonts w:eastAsiaTheme="minorHAnsi"/>
          <w:b w:val="0"/>
          <w:lang w:eastAsia="en-US"/>
        </w:rPr>
        <w:t xml:space="preserve"> </w:t>
      </w:r>
      <w:hyperlink r:id="rId14" w:history="1">
        <w:r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  <w:r>
        <w:rPr>
          <w:rFonts w:eastAsiaTheme="minorHAnsi"/>
          <w:b w:val="0"/>
          <w:lang w:eastAsia="en-US"/>
        </w:rPr>
        <w:t xml:space="preserve">  </w:t>
      </w:r>
      <w:r w:rsidRPr="007A5A0D">
        <w:rPr>
          <w:rFonts w:eastAsiaTheme="minorHAnsi"/>
          <w:bCs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</w:t>
      </w:r>
    </w:p>
    <w:p w14:paraId="518F4B41" w14:textId="77777777" w:rsidR="00080862" w:rsidRPr="00080862" w:rsidRDefault="00080862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080862">
        <w:rPr>
          <w:rFonts w:ascii="Trebuchet MS" w:hAnsi="Trebuchet MS"/>
          <w:b w:val="0"/>
        </w:rPr>
        <w:t>Administrator enters his/her user-id and password and clicks on the login button in the section of a home page given for administrator login</w:t>
      </w:r>
    </w:p>
    <w:p w14:paraId="245B4FAD" w14:textId="52A01A1C" w:rsidR="00080862" w:rsidRDefault="00080862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080862">
        <w:rPr>
          <w:rFonts w:ascii="Trebuchet MS" w:hAnsi="Trebuchet MS"/>
          <w:b w:val="0"/>
        </w:rPr>
        <w:t xml:space="preserve">The system validates the </w:t>
      </w:r>
      <w:r w:rsidR="0084022D">
        <w:rPr>
          <w:rFonts w:ascii="Trebuchet MS" w:hAnsi="Trebuchet MS"/>
          <w:b w:val="0"/>
        </w:rPr>
        <w:t xml:space="preserve">admin </w:t>
      </w:r>
      <w:r w:rsidRPr="00080862">
        <w:rPr>
          <w:rFonts w:ascii="Trebuchet MS" w:hAnsi="Trebuchet MS"/>
          <w:b w:val="0"/>
        </w:rPr>
        <w:t>id and password combination with the database</w:t>
      </w:r>
      <w:r>
        <w:rPr>
          <w:rFonts w:ascii="Trebuchet MS" w:hAnsi="Trebuchet MS"/>
          <w:b w:val="0"/>
        </w:rPr>
        <w:t>.</w:t>
      </w:r>
    </w:p>
    <w:p w14:paraId="267D07D5" w14:textId="0B21BDC2" w:rsidR="00080862" w:rsidRDefault="00080862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Administrator is unable to login.</w:t>
      </w:r>
    </w:p>
    <w:bookmarkEnd w:id="51"/>
    <w:p w14:paraId="4DCA3991" w14:textId="4F37A254" w:rsidR="00800A1B" w:rsidRDefault="00800A1B" w:rsidP="00080862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database connectivity problem.</w:t>
      </w:r>
    </w:p>
    <w:p w14:paraId="4397BDE3" w14:textId="77777777"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14:paraId="620F3FC6" w14:textId="7F30F9D9" w:rsidR="00800A1B" w:rsidRDefault="00800A1B" w:rsidP="00080862">
      <w:pPr>
        <w:pStyle w:val="StyleHeading2Sub-headingH2ChapterNumberAppendixLetterchnh"/>
      </w:pPr>
      <w:bookmarkStart w:id="52" w:name="_Toc458607233"/>
      <w:r>
        <w:t>Exception Flow 4: Network Connectivity Error</w:t>
      </w:r>
      <w:bookmarkEnd w:id="52"/>
    </w:p>
    <w:p w14:paraId="631682F4" w14:textId="77777777" w:rsidR="0084022D" w:rsidRPr="007A5A0D" w:rsidRDefault="0084022D" w:rsidP="0084022D">
      <w:pPr>
        <w:pStyle w:val="ListParagraph"/>
        <w:numPr>
          <w:ilvl w:val="0"/>
          <w:numId w:val="17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</w:t>
      </w:r>
      <w:r>
        <w:rPr>
          <w:rFonts w:eastAsiaTheme="minorHAnsi"/>
          <w:b w:val="0"/>
          <w:lang w:eastAsia="en-US"/>
        </w:rPr>
        <w:t>istrator visits the Airline Reservation</w:t>
      </w:r>
      <w:r w:rsidRPr="007A5A0D">
        <w:rPr>
          <w:rFonts w:eastAsiaTheme="minorHAnsi"/>
          <w:b w:val="0"/>
          <w:lang w:eastAsia="en-US"/>
        </w:rPr>
        <w:t xml:space="preserve"> Portal URL</w:t>
      </w:r>
      <w:r>
        <w:rPr>
          <w:rFonts w:eastAsiaTheme="minorHAnsi"/>
          <w:b w:val="0"/>
          <w:lang w:eastAsia="en-US"/>
        </w:rPr>
        <w:t xml:space="preserve"> </w:t>
      </w:r>
      <w:hyperlink r:id="rId15" w:history="1">
        <w:r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  <w:r>
        <w:rPr>
          <w:rFonts w:eastAsiaTheme="minorHAnsi"/>
          <w:b w:val="0"/>
          <w:lang w:eastAsia="en-US"/>
        </w:rPr>
        <w:t xml:space="preserve">  </w:t>
      </w:r>
      <w:r w:rsidRPr="007A5A0D">
        <w:rPr>
          <w:rFonts w:eastAsiaTheme="minorHAnsi"/>
          <w:bCs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</w:t>
      </w:r>
    </w:p>
    <w:p w14:paraId="2E0051C6" w14:textId="77777777" w:rsidR="00485D4C" w:rsidRPr="00485D4C" w:rsidRDefault="00485D4C" w:rsidP="00485D4C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485D4C">
        <w:rPr>
          <w:rFonts w:ascii="Trebuchet MS" w:hAnsi="Trebuchet MS"/>
          <w:b w:val="0"/>
        </w:rPr>
        <w:t>Administrator enters his/her user-id and password and clicks on the login button in the section of a home page given for administrator login</w:t>
      </w:r>
    </w:p>
    <w:p w14:paraId="5D4DDAF1" w14:textId="77777777" w:rsidR="00485D4C" w:rsidRPr="00485D4C" w:rsidRDefault="00485D4C" w:rsidP="00485D4C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485D4C">
        <w:rPr>
          <w:rFonts w:ascii="Trebuchet MS" w:hAnsi="Trebuchet MS"/>
          <w:b w:val="0"/>
        </w:rPr>
        <w:t>The system validates the user id and password combination with the database.</w:t>
      </w:r>
    </w:p>
    <w:p w14:paraId="0ED5415F" w14:textId="77777777" w:rsidR="00485D4C" w:rsidRPr="00485D4C" w:rsidRDefault="00485D4C" w:rsidP="00485D4C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485D4C">
        <w:rPr>
          <w:rFonts w:ascii="Trebuchet MS" w:hAnsi="Trebuchet MS"/>
          <w:b w:val="0"/>
        </w:rPr>
        <w:t>Administrator is unable to login.</w:t>
      </w:r>
    </w:p>
    <w:p w14:paraId="7CE9641E" w14:textId="39D6FAAB" w:rsidR="003143BD" w:rsidRPr="0084022D" w:rsidRDefault="00800A1B" w:rsidP="0084022D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network connectivity problem.</w:t>
      </w:r>
    </w:p>
    <w:p w14:paraId="4282A31E" w14:textId="71687523" w:rsidR="003143BD" w:rsidRDefault="0084022D" w:rsidP="0084022D">
      <w:pPr>
        <w:pStyle w:val="StyleHeading2Sub-headingH2ChapterNumberAppendixLetterchnh"/>
        <w:ind w:left="0"/>
        <w:rPr>
          <w:b/>
        </w:rPr>
      </w:pPr>
      <w:bookmarkStart w:id="53" w:name="_Toc467755995"/>
      <w:r>
        <w:t>Exception Flow 5</w:t>
      </w:r>
      <w:r w:rsidR="003143BD">
        <w:t>: Userid is excedding the limit</w:t>
      </w:r>
      <w:bookmarkEnd w:id="53"/>
    </w:p>
    <w:p w14:paraId="61F8776D" w14:textId="77777777" w:rsidR="0084022D" w:rsidRPr="007A5A0D" w:rsidRDefault="0084022D" w:rsidP="0084022D">
      <w:pPr>
        <w:pStyle w:val="ListParagraph"/>
        <w:numPr>
          <w:ilvl w:val="0"/>
          <w:numId w:val="38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</w:t>
      </w:r>
      <w:r>
        <w:rPr>
          <w:rFonts w:eastAsiaTheme="minorHAnsi"/>
          <w:b w:val="0"/>
          <w:lang w:eastAsia="en-US"/>
        </w:rPr>
        <w:t>istrator visits the Airline Reservation</w:t>
      </w:r>
      <w:r w:rsidRPr="007A5A0D">
        <w:rPr>
          <w:rFonts w:eastAsiaTheme="minorHAnsi"/>
          <w:b w:val="0"/>
          <w:lang w:eastAsia="en-US"/>
        </w:rPr>
        <w:t xml:space="preserve"> Portal URL</w:t>
      </w:r>
      <w:r>
        <w:rPr>
          <w:rFonts w:eastAsiaTheme="minorHAnsi"/>
          <w:b w:val="0"/>
          <w:lang w:eastAsia="en-US"/>
        </w:rPr>
        <w:t xml:space="preserve"> </w:t>
      </w:r>
      <w:hyperlink r:id="rId16" w:history="1">
        <w:r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  <w:r>
        <w:rPr>
          <w:rFonts w:eastAsiaTheme="minorHAnsi"/>
          <w:b w:val="0"/>
          <w:lang w:eastAsia="en-US"/>
        </w:rPr>
        <w:t xml:space="preserve">  </w:t>
      </w:r>
      <w:r w:rsidRPr="007A5A0D">
        <w:rPr>
          <w:rFonts w:eastAsiaTheme="minorHAnsi"/>
          <w:bCs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</w:t>
      </w:r>
    </w:p>
    <w:p w14:paraId="4CE1E6A6" w14:textId="77777777" w:rsidR="003143BD" w:rsidRPr="003143BD" w:rsidRDefault="003143BD" w:rsidP="003143BD">
      <w:pPr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user-id more than 10 character</w:t>
      </w:r>
    </w:p>
    <w:p w14:paraId="115A4D2B" w14:textId="77777777" w:rsidR="003143BD" w:rsidRPr="003143BD" w:rsidRDefault="003143BD" w:rsidP="003143BD">
      <w:pPr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password and clicks on the login button.</w:t>
      </w:r>
    </w:p>
    <w:p w14:paraId="504F1C73" w14:textId="77777777" w:rsidR="003143BD" w:rsidRPr="003143BD" w:rsidRDefault="003143BD" w:rsidP="003143BD">
      <w:pPr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The system validates the user id and password.</w:t>
      </w:r>
    </w:p>
    <w:p w14:paraId="0603399A" w14:textId="31265F85" w:rsidR="003143BD" w:rsidRPr="003143BD" w:rsidRDefault="003143BD" w:rsidP="003143BD">
      <w:pPr>
        <w:numPr>
          <w:ilvl w:val="0"/>
          <w:numId w:val="38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geting error message for invalid Username</w:t>
      </w:r>
    </w:p>
    <w:p w14:paraId="1406BE1D" w14:textId="5B112EE7" w:rsidR="003143BD" w:rsidRDefault="0084022D" w:rsidP="0084022D">
      <w:pPr>
        <w:pStyle w:val="StyleHeading2Sub-headingH2ChapterNumberAppendixLetterchnh"/>
        <w:ind w:left="0"/>
        <w:rPr>
          <w:b/>
        </w:rPr>
      </w:pPr>
      <w:bookmarkStart w:id="54" w:name="_Toc467755996"/>
      <w:r>
        <w:rPr>
          <w:bCs w:val="0"/>
          <w:iCs w:val="0"/>
          <w:smallCaps w:val="0"/>
          <w:color w:val="auto"/>
          <w:sz w:val="20"/>
          <w:szCs w:val="20"/>
          <w:lang w:val="en-US" w:eastAsia="fr-FR"/>
        </w:rPr>
        <w:lastRenderedPageBreak/>
        <w:t xml:space="preserve">     </w:t>
      </w:r>
      <w:r>
        <w:t>Exception Flow 6</w:t>
      </w:r>
      <w:r w:rsidR="003143BD">
        <w:t>: Password is below the limit</w:t>
      </w:r>
      <w:bookmarkEnd w:id="54"/>
    </w:p>
    <w:p w14:paraId="61B82AE3" w14:textId="613C4EE1" w:rsidR="003143BD" w:rsidRPr="0084022D" w:rsidRDefault="0084022D" w:rsidP="0084022D">
      <w:pPr>
        <w:pStyle w:val="ListParagraph"/>
        <w:numPr>
          <w:ilvl w:val="0"/>
          <w:numId w:val="39"/>
        </w:numPr>
        <w:rPr>
          <w:rFonts w:eastAsiaTheme="minorHAnsi"/>
          <w:b w:val="0"/>
          <w:lang w:eastAsia="en-US"/>
        </w:rPr>
      </w:pPr>
      <w:r w:rsidRPr="007A5A0D">
        <w:rPr>
          <w:rFonts w:eastAsiaTheme="minorHAnsi"/>
          <w:b w:val="0"/>
          <w:lang w:eastAsia="en-US"/>
        </w:rPr>
        <w:t>Admin</w:t>
      </w:r>
      <w:r>
        <w:rPr>
          <w:rFonts w:eastAsiaTheme="minorHAnsi"/>
          <w:b w:val="0"/>
          <w:lang w:eastAsia="en-US"/>
        </w:rPr>
        <w:t>istrator visits the Airline Reservation</w:t>
      </w:r>
      <w:r w:rsidRPr="007A5A0D">
        <w:rPr>
          <w:rFonts w:eastAsiaTheme="minorHAnsi"/>
          <w:b w:val="0"/>
          <w:lang w:eastAsia="en-US"/>
        </w:rPr>
        <w:t xml:space="preserve"> Portal URL</w:t>
      </w:r>
      <w:r>
        <w:rPr>
          <w:rFonts w:eastAsiaTheme="minorHAnsi"/>
          <w:b w:val="0"/>
          <w:lang w:eastAsia="en-US"/>
        </w:rPr>
        <w:t xml:space="preserve"> </w:t>
      </w:r>
      <w:hyperlink r:id="rId17" w:history="1">
        <w:r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  <w:r>
        <w:rPr>
          <w:rFonts w:eastAsiaTheme="minorHAnsi"/>
          <w:b w:val="0"/>
          <w:lang w:eastAsia="en-US"/>
        </w:rPr>
        <w:t xml:space="preserve">  </w:t>
      </w:r>
      <w:r w:rsidRPr="007A5A0D">
        <w:rPr>
          <w:rFonts w:eastAsiaTheme="minorHAnsi"/>
          <w:bCs/>
          <w:lang w:eastAsia="en-US"/>
        </w:rPr>
        <w:t xml:space="preserve"> </w:t>
      </w:r>
      <w:r w:rsidRPr="007A5A0D">
        <w:rPr>
          <w:rFonts w:eastAsiaTheme="minorHAnsi"/>
          <w:b w:val="0"/>
          <w:lang w:eastAsia="en-US"/>
        </w:rPr>
        <w:t>using any standard</w:t>
      </w:r>
      <w:r>
        <w:rPr>
          <w:rFonts w:eastAsiaTheme="minorHAnsi"/>
          <w:b w:val="0"/>
          <w:lang w:eastAsia="en-US"/>
        </w:rPr>
        <w:t xml:space="preserve"> browser.</w:t>
      </w:r>
    </w:p>
    <w:p w14:paraId="715223D3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user-id</w:t>
      </w:r>
    </w:p>
    <w:p w14:paraId="77353BED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enters password below 6 characters</w:t>
      </w:r>
    </w:p>
    <w:p w14:paraId="5048F10D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clicks on the login button.</w:t>
      </w:r>
    </w:p>
    <w:p w14:paraId="1954669A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The system validates the user id and password.</w:t>
      </w:r>
    </w:p>
    <w:p w14:paraId="55F0E47B" w14:textId="77777777" w:rsidR="003143BD" w:rsidRPr="003143BD" w:rsidRDefault="003143BD" w:rsidP="003143BD">
      <w:pPr>
        <w:numPr>
          <w:ilvl w:val="0"/>
          <w:numId w:val="39"/>
        </w:numPr>
        <w:tabs>
          <w:tab w:val="left" w:pos="720"/>
          <w:tab w:val="left" w:pos="9639"/>
        </w:tabs>
        <w:rPr>
          <w:b w:val="0"/>
        </w:rPr>
      </w:pPr>
      <w:r w:rsidRPr="003143BD">
        <w:rPr>
          <w:b w:val="0"/>
        </w:rPr>
        <w:t>Administrator geting error message for invalid password</w:t>
      </w:r>
    </w:p>
    <w:p w14:paraId="391037F1" w14:textId="77777777" w:rsidR="009F5790" w:rsidRPr="003143BD" w:rsidRDefault="009F5790" w:rsidP="00E13960">
      <w:pPr>
        <w:pStyle w:val="infoblue"/>
        <w:ind w:left="0"/>
        <w:rPr>
          <w:b w:val="0"/>
        </w:rPr>
      </w:pPr>
    </w:p>
    <w:p w14:paraId="36274597" w14:textId="7C5E8140" w:rsidR="00485D4C" w:rsidRDefault="009F5790" w:rsidP="00485D4C">
      <w:pPr>
        <w:pStyle w:val="StyleHeading1H1Mainheading1Heading1Heading10Head1h1Sec"/>
      </w:pPr>
      <w:bookmarkStart w:id="55" w:name="_Toc145125013"/>
      <w:bookmarkStart w:id="56" w:name="_Toc165439511"/>
      <w:bookmarkStart w:id="57" w:name="_Toc186019620"/>
      <w:bookmarkStart w:id="58" w:name="_Toc458607234"/>
      <w:r w:rsidRPr="009F5790">
        <w:t>Post Conditions</w:t>
      </w:r>
      <w:bookmarkEnd w:id="45"/>
      <w:bookmarkEnd w:id="55"/>
      <w:bookmarkEnd w:id="56"/>
      <w:bookmarkEnd w:id="57"/>
      <w:bookmarkEnd w:id="58"/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14:paraId="0A18AD99" w14:textId="77777777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14:paraId="100A3CA6" w14:textId="77777777"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14:paraId="01B7B884" w14:textId="77777777"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3C57282" w14:textId="77777777"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14:paraId="002E44F9" w14:textId="77777777"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14:paraId="157725F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C88656" w14:textId="458720C7" w:rsidR="007B41E9" w:rsidRPr="00304EDE" w:rsidRDefault="00723EED" w:rsidP="009001BF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Successful Ad</w:t>
            </w:r>
            <w:r w:rsidR="00485D4C">
              <w:rPr>
                <w:rFonts w:ascii="Trebuchet MS" w:hAnsi="Trebuchet MS"/>
                <w:b w:val="0"/>
              </w:rPr>
              <w:t>ministrator</w:t>
            </w:r>
            <w:r w:rsidR="007B41E9" w:rsidRPr="00304EDE">
              <w:rPr>
                <w:rFonts w:ascii="Trebuchet MS" w:hAnsi="Trebuchet MS"/>
                <w:b w:val="0"/>
              </w:rPr>
              <w:t xml:space="preserve"> login to</w:t>
            </w:r>
            <w:r w:rsidR="009001BF">
              <w:rPr>
                <w:rFonts w:ascii="Trebuchet MS" w:hAnsi="Trebuchet MS"/>
                <w:b w:val="0"/>
              </w:rPr>
              <w:t xml:space="preserve"> the Airline Rese</w:t>
            </w:r>
            <w:r>
              <w:rPr>
                <w:rFonts w:ascii="Trebuchet MS" w:hAnsi="Trebuchet MS"/>
                <w:b w:val="0"/>
              </w:rPr>
              <w:t xml:space="preserve">rvation portal and </w:t>
            </w:r>
            <w:r w:rsidR="009001BF">
              <w:rPr>
                <w:rFonts w:ascii="Trebuchet MS" w:hAnsi="Trebuchet MS"/>
                <w:b w:val="0"/>
              </w:rPr>
              <w:t>adding</w:t>
            </w:r>
            <w:r>
              <w:rPr>
                <w:rFonts w:ascii="Trebuchet MS" w:hAnsi="Trebuchet MS"/>
                <w:b w:val="0"/>
              </w:rPr>
              <w:t>,updating or deleting</w:t>
            </w:r>
            <w:r w:rsidR="009001BF">
              <w:rPr>
                <w:rFonts w:ascii="Trebuchet MS" w:hAnsi="Trebuchet MS"/>
                <w:b w:val="0"/>
              </w:rPr>
              <w:t xml:space="preserve"> flight</w:t>
            </w:r>
            <w:r w:rsidR="00485D4C">
              <w:rPr>
                <w:rFonts w:ascii="Trebuchet MS" w:hAnsi="Trebuchet MS"/>
                <w:b w:val="0"/>
              </w:rPr>
              <w:t xml:space="preserve"> detail</w:t>
            </w:r>
            <w:r>
              <w:rPr>
                <w:rFonts w:ascii="Trebuchet MS" w:hAnsi="Trebuchet MS"/>
                <w:b w:val="0"/>
              </w:rPr>
              <w:t>s</w:t>
            </w:r>
            <w:r w:rsidR="00485D4C">
              <w:rPr>
                <w:rFonts w:ascii="Trebuchet MS" w:hAnsi="Trebuchet MS"/>
                <w:b w:val="0"/>
              </w:rPr>
              <w:t>.</w:t>
            </w:r>
          </w:p>
        </w:tc>
        <w:tc>
          <w:tcPr>
            <w:tcW w:w="5752" w:type="dxa"/>
            <w:vAlign w:val="center"/>
          </w:tcPr>
          <w:p w14:paraId="7AD6974C" w14:textId="7D4BD488" w:rsidR="007B41E9" w:rsidRPr="00304EDE" w:rsidRDefault="00230213" w:rsidP="00E13960">
            <w:pPr>
              <w:pStyle w:val="infoblue"/>
              <w:rPr>
                <w:b w:val="0"/>
                <w:i w:val="0"/>
                <w:color w:val="auto"/>
              </w:rPr>
            </w:pPr>
            <w:r w:rsidRPr="00230213">
              <w:rPr>
                <w:b w:val="0"/>
                <w:i w:val="0"/>
                <w:color w:val="00264A" w:themeColor="text1"/>
              </w:rPr>
              <w:t>Admin will b</w:t>
            </w:r>
            <w:r w:rsidR="008F1026">
              <w:rPr>
                <w:b w:val="0"/>
                <w:i w:val="0"/>
                <w:color w:val="00264A" w:themeColor="text1"/>
              </w:rPr>
              <w:t xml:space="preserve">e logged in to the Fly High page </w:t>
            </w:r>
            <w:r w:rsidRPr="00230213">
              <w:rPr>
                <w:b w:val="0"/>
                <w:i w:val="0"/>
                <w:color w:val="00264A" w:themeColor="text1"/>
              </w:rPr>
              <w:t>successfully, system should navigate admin to the Admin home Page and after that admin can add flight details</w:t>
            </w:r>
            <w:r>
              <w:rPr>
                <w:b w:val="0"/>
                <w:i w:val="0"/>
                <w:color w:val="00264A" w:themeColor="text1"/>
              </w:rPr>
              <w:t xml:space="preserve"> and </w:t>
            </w:r>
            <w:r w:rsidR="00E13960">
              <w:rPr>
                <w:b w:val="0"/>
                <w:i w:val="0"/>
                <w:color w:val="00264A" w:themeColor="text1"/>
              </w:rPr>
              <w:t xml:space="preserve">performs </w:t>
            </w:r>
            <w:r>
              <w:rPr>
                <w:b w:val="0"/>
                <w:i w:val="0"/>
                <w:color w:val="00264A" w:themeColor="text1"/>
              </w:rPr>
              <w:t>all the administrator functionalities</w:t>
            </w:r>
            <w:r w:rsidRPr="00485D4C">
              <w:rPr>
                <w:b w:val="0"/>
              </w:rPr>
              <w:t>.</w:t>
            </w:r>
          </w:p>
        </w:tc>
      </w:tr>
      <w:tr w:rsidR="00304EDE" w:rsidRPr="00304EDE" w14:paraId="17525C3D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16F72E40" w14:textId="78036C63" w:rsidR="007B41E9" w:rsidRPr="00304EDE" w:rsidRDefault="00972B60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R</w:t>
            </w:r>
            <w:r w:rsidR="00485D4C">
              <w:rPr>
                <w:rFonts w:ascii="Trebuchet MS" w:hAnsi="Trebuchet MS"/>
                <w:b w:val="0"/>
              </w:rPr>
              <w:t xml:space="preserve">e-entering user-id and password </w:t>
            </w:r>
          </w:p>
        </w:tc>
        <w:tc>
          <w:tcPr>
            <w:tcW w:w="5752" w:type="dxa"/>
            <w:vAlign w:val="center"/>
          </w:tcPr>
          <w:p w14:paraId="23B5FA5C" w14:textId="1BC913EF" w:rsidR="007B41E9" w:rsidRPr="00304EDE" w:rsidRDefault="00485D4C" w:rsidP="00485D4C">
            <w:pPr>
              <w:ind w:left="0"/>
              <w:jc w:val="center"/>
              <w:rPr>
                <w:rFonts w:ascii="Trebuchet MS" w:hAnsi="Trebuchet MS"/>
                <w:b w:val="0"/>
              </w:rPr>
            </w:pPr>
            <w:r w:rsidRPr="00485D4C">
              <w:rPr>
                <w:rFonts w:ascii="Trebuchet MS" w:hAnsi="Trebuchet MS"/>
                <w:b w:val="0"/>
              </w:rPr>
              <w:t>Admin will be logge</w:t>
            </w:r>
            <w:r w:rsidR="00605280">
              <w:rPr>
                <w:rFonts w:ascii="Trebuchet MS" w:hAnsi="Trebuchet MS"/>
                <w:b w:val="0"/>
              </w:rPr>
              <w:t>d in to the Fly High page</w:t>
            </w:r>
            <w:r>
              <w:rPr>
                <w:rFonts w:ascii="Trebuchet MS" w:hAnsi="Trebuchet MS"/>
                <w:b w:val="0"/>
              </w:rPr>
              <w:t xml:space="preserve">                              s</w:t>
            </w:r>
            <w:r w:rsidRPr="00485D4C">
              <w:rPr>
                <w:rFonts w:ascii="Trebuchet MS" w:hAnsi="Trebuchet MS"/>
                <w:b w:val="0"/>
              </w:rPr>
              <w:t>uccessfully, system should navigate admin to the Admin home Page a</w:t>
            </w:r>
            <w:r w:rsidR="009629E4">
              <w:rPr>
                <w:rFonts w:ascii="Trebuchet MS" w:hAnsi="Trebuchet MS"/>
                <w:b w:val="0"/>
              </w:rPr>
              <w:t>nd after that admin can add flight</w:t>
            </w:r>
            <w:r w:rsidRPr="00485D4C">
              <w:rPr>
                <w:rFonts w:ascii="Trebuchet MS" w:hAnsi="Trebuchet MS"/>
                <w:b w:val="0"/>
              </w:rPr>
              <w:t xml:space="preserve"> details</w:t>
            </w:r>
            <w:r w:rsidR="00E13960">
              <w:rPr>
                <w:rFonts w:ascii="Trebuchet MS" w:hAnsi="Trebuchet MS"/>
                <w:b w:val="0"/>
              </w:rPr>
              <w:t xml:space="preserve"> and performs all the administrator functionalities</w:t>
            </w:r>
            <w:r w:rsidRPr="00485D4C">
              <w:rPr>
                <w:rFonts w:ascii="Trebuchet MS" w:hAnsi="Trebuchet MS"/>
                <w:b w:val="0"/>
              </w:rPr>
              <w:t>.</w:t>
            </w:r>
          </w:p>
        </w:tc>
      </w:tr>
      <w:tr w:rsidR="00972B60" w:rsidRPr="00304EDE" w14:paraId="7F51E80C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0FDF0B68" w14:textId="0D12EB32" w:rsidR="00972B60" w:rsidRPr="00304EDE" w:rsidRDefault="00972B60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Open webpage through Bookmark</w:t>
            </w:r>
          </w:p>
        </w:tc>
        <w:tc>
          <w:tcPr>
            <w:tcW w:w="5752" w:type="dxa"/>
            <w:vAlign w:val="center"/>
          </w:tcPr>
          <w:p w14:paraId="7AC554C4" w14:textId="158F9112" w:rsidR="00972B60" w:rsidRPr="009B1B45" w:rsidRDefault="00972B60" w:rsidP="00605280">
            <w:pPr>
              <w:rPr>
                <w:rFonts w:ascii="Trebuchet MS" w:hAnsi="Trebuchet MS"/>
                <w:b w:val="0"/>
              </w:rPr>
            </w:pPr>
            <w:r w:rsidRPr="00972B60">
              <w:rPr>
                <w:rFonts w:ascii="Trebuchet MS" w:hAnsi="Trebuchet MS"/>
                <w:b w:val="0"/>
              </w:rPr>
              <w:t>Admin will b</w:t>
            </w:r>
            <w:r w:rsidR="00605280">
              <w:rPr>
                <w:rFonts w:ascii="Trebuchet MS" w:hAnsi="Trebuchet MS"/>
                <w:b w:val="0"/>
              </w:rPr>
              <w:t xml:space="preserve">e logged in to the Fly High page </w:t>
            </w:r>
            <w:r w:rsidRPr="00972B60">
              <w:rPr>
                <w:rFonts w:ascii="Trebuchet MS" w:hAnsi="Trebuchet MS"/>
                <w:b w:val="0"/>
              </w:rPr>
              <w:t>successfully, system should navigate admin to the Admin home Page an</w:t>
            </w:r>
            <w:r w:rsidR="00605280">
              <w:rPr>
                <w:rFonts w:ascii="Trebuchet MS" w:hAnsi="Trebuchet MS"/>
                <w:b w:val="0"/>
              </w:rPr>
              <w:t xml:space="preserve">d after that admin can add flight </w:t>
            </w:r>
            <w:r w:rsidRPr="00972B60">
              <w:rPr>
                <w:rFonts w:ascii="Trebuchet MS" w:hAnsi="Trebuchet MS"/>
                <w:b w:val="0"/>
              </w:rPr>
              <w:t>details</w:t>
            </w:r>
            <w:r w:rsidR="00605280">
              <w:rPr>
                <w:rFonts w:ascii="Trebuchet MS" w:hAnsi="Trebuchet MS"/>
                <w:b w:val="0"/>
              </w:rPr>
              <w:t xml:space="preserve"> and performs all the functionalities</w:t>
            </w:r>
            <w:r w:rsidRPr="00972B60">
              <w:rPr>
                <w:rFonts w:ascii="Trebuchet MS" w:hAnsi="Trebuchet MS"/>
                <w:b w:val="0"/>
              </w:rPr>
              <w:t>.</w:t>
            </w:r>
          </w:p>
        </w:tc>
      </w:tr>
      <w:tr w:rsidR="00304EDE" w:rsidRPr="00304EDE" w14:paraId="2CE33834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3DB0227" w14:textId="6D3FC550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Exceeded Login Attempts</w:t>
            </w:r>
          </w:p>
        </w:tc>
        <w:tc>
          <w:tcPr>
            <w:tcW w:w="5752" w:type="dxa"/>
            <w:vAlign w:val="center"/>
          </w:tcPr>
          <w:p w14:paraId="43EE6D48" w14:textId="64C4A056"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suspend the user ac</w:t>
            </w:r>
            <w:r w:rsidR="003143BD">
              <w:rPr>
                <w:b w:val="0"/>
                <w:i w:val="0"/>
                <w:color w:val="auto"/>
              </w:rPr>
              <w:t>count and should inform the admin</w:t>
            </w:r>
            <w:r w:rsidRPr="00304EDE">
              <w:rPr>
                <w:b w:val="0"/>
                <w:i w:val="0"/>
                <w:color w:val="auto"/>
              </w:rPr>
              <w:t xml:space="preserve"> that his</w:t>
            </w:r>
            <w:r w:rsidR="00304EDE" w:rsidRPr="00304EDE">
              <w:rPr>
                <w:b w:val="0"/>
                <w:i w:val="0"/>
                <w:color w:val="auto"/>
              </w:rPr>
              <w:t>/her account has been suspended</w:t>
            </w:r>
          </w:p>
        </w:tc>
      </w:tr>
      <w:tr w:rsidR="00304EDE" w:rsidRPr="00304EDE" w14:paraId="50EFF79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A7601A8" w14:textId="0A07E087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14:paraId="0C2A61A0" w14:textId="1FDAB531" w:rsidR="007B41E9" w:rsidRPr="00304EDE" w:rsidRDefault="007B41E9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3143BD">
              <w:rPr>
                <w:b w:val="0"/>
                <w:i w:val="0"/>
                <w:color w:val="auto"/>
              </w:rPr>
              <w:t xml:space="preserve">ay an error message to the admin </w:t>
            </w:r>
            <w:r w:rsidRPr="00304EDE">
              <w:rPr>
                <w:b w:val="0"/>
                <w:i w:val="0"/>
                <w:color w:val="auto"/>
              </w:rPr>
              <w:t>regarding web server unavailability problem</w:t>
            </w:r>
          </w:p>
        </w:tc>
      </w:tr>
      <w:tr w:rsidR="00304EDE" w:rsidRPr="00304EDE" w14:paraId="1ADF802C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092D321" w14:textId="0B44E0E5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lastRenderedPageBreak/>
              <w:t>Database Connectivity Error</w:t>
            </w:r>
          </w:p>
        </w:tc>
        <w:tc>
          <w:tcPr>
            <w:tcW w:w="5752" w:type="dxa"/>
            <w:vAlign w:val="center"/>
          </w:tcPr>
          <w:p w14:paraId="5BBA7320" w14:textId="523587EB"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3143BD">
              <w:rPr>
                <w:b w:val="0"/>
                <w:i w:val="0"/>
                <w:color w:val="auto"/>
              </w:rPr>
              <w:t xml:space="preserve">ay an error message to the admin </w:t>
            </w:r>
            <w:r w:rsidRPr="00304EDE">
              <w:rPr>
                <w:b w:val="0"/>
                <w:i w:val="0"/>
                <w:color w:val="auto"/>
              </w:rPr>
              <w:t>regarding the database connectivity problem</w:t>
            </w:r>
          </w:p>
        </w:tc>
      </w:tr>
      <w:tr w:rsidR="00304EDE" w:rsidRPr="00304EDE" w14:paraId="6BA3C325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2CE5F70" w14:textId="04824F77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14:paraId="62302261" w14:textId="01B56B10"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3143BD">
              <w:rPr>
                <w:b w:val="0"/>
                <w:i w:val="0"/>
                <w:color w:val="auto"/>
              </w:rPr>
              <w:t xml:space="preserve">ay an error message to the admin </w:t>
            </w:r>
            <w:r w:rsidRPr="00304EDE">
              <w:rPr>
                <w:b w:val="0"/>
                <w:i w:val="0"/>
                <w:color w:val="auto"/>
              </w:rPr>
              <w:t>regarding the network connectivity problem</w:t>
            </w:r>
          </w:p>
        </w:tc>
      </w:tr>
      <w:tr w:rsidR="003143BD" w:rsidRPr="00304EDE" w14:paraId="54195C16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7DA370F9" w14:textId="3853820D" w:rsidR="003143BD" w:rsidRDefault="003143BD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Userid is exceeded by the limits</w:t>
            </w:r>
          </w:p>
        </w:tc>
        <w:tc>
          <w:tcPr>
            <w:tcW w:w="5752" w:type="dxa"/>
            <w:vAlign w:val="center"/>
          </w:tcPr>
          <w:p w14:paraId="023205E9" w14:textId="45FFA6D7" w:rsidR="003143BD" w:rsidRPr="003143BD" w:rsidRDefault="003143BD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143BD">
              <w:rPr>
                <w:b w:val="0"/>
                <w:i w:val="0"/>
                <w:color w:val="auto"/>
              </w:rPr>
              <w:t>The system should display an error message to the admin regarding invalid user-id.</w:t>
            </w:r>
          </w:p>
        </w:tc>
      </w:tr>
      <w:tr w:rsidR="003143BD" w:rsidRPr="00304EDE" w14:paraId="46B1258E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699F0F" w14:textId="5F9692EB" w:rsidR="003143BD" w:rsidRDefault="003143BD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Password is below the limit</w:t>
            </w:r>
          </w:p>
        </w:tc>
        <w:tc>
          <w:tcPr>
            <w:tcW w:w="5752" w:type="dxa"/>
            <w:vAlign w:val="center"/>
          </w:tcPr>
          <w:p w14:paraId="4207F790" w14:textId="31B4C5D2" w:rsidR="003143BD" w:rsidRPr="003143BD" w:rsidRDefault="003143BD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143BD">
              <w:rPr>
                <w:b w:val="0"/>
                <w:i w:val="0"/>
                <w:color w:val="auto"/>
              </w:rPr>
              <w:t>The system should display an error message to the</w:t>
            </w:r>
            <w:r>
              <w:rPr>
                <w:b w:val="0"/>
                <w:i w:val="0"/>
                <w:color w:val="auto"/>
              </w:rPr>
              <w:t xml:space="preserve"> admin regarding invalid password</w:t>
            </w:r>
            <w:r w:rsidRPr="003143BD">
              <w:rPr>
                <w:b w:val="0"/>
                <w:i w:val="0"/>
                <w:color w:val="auto"/>
              </w:rPr>
              <w:t>.</w:t>
            </w:r>
          </w:p>
        </w:tc>
      </w:tr>
    </w:tbl>
    <w:p w14:paraId="23EFDC96" w14:textId="77777777" w:rsidR="009F5790" w:rsidRPr="009F5790" w:rsidRDefault="009F5790" w:rsidP="00AB33FB"/>
    <w:p w14:paraId="6540F9C5" w14:textId="19CF9A40" w:rsidR="00BF3438" w:rsidRPr="00BF3438" w:rsidRDefault="009F5790" w:rsidP="00AB33FB">
      <w:pPr>
        <w:pStyle w:val="StyleHeading1H1Mainheading1Heading1Heading10Head1h1Sec"/>
      </w:pPr>
      <w:bookmarkStart w:id="59" w:name="_Toc144299928"/>
      <w:bookmarkStart w:id="60" w:name="_Toc145125014"/>
      <w:bookmarkStart w:id="61" w:name="_Toc165439512"/>
      <w:bookmarkStart w:id="62" w:name="_Toc186019621"/>
      <w:bookmarkStart w:id="63" w:name="_Toc458607235"/>
      <w:r w:rsidRPr="009F5790">
        <w:t>Special Requirement</w:t>
      </w:r>
      <w:bookmarkEnd w:id="59"/>
      <w:bookmarkEnd w:id="60"/>
      <w:bookmarkEnd w:id="61"/>
      <w:bookmarkEnd w:id="62"/>
      <w:r w:rsidR="00755169">
        <w:t>s</w:t>
      </w:r>
      <w:bookmarkEnd w:id="63"/>
    </w:p>
    <w:p w14:paraId="5E63FBC6" w14:textId="3C271AF8" w:rsidR="008D1407" w:rsidRDefault="00524418" w:rsidP="008D1407">
      <w:pPr>
        <w:pStyle w:val="StyleHeading2Sub-headingH2ChapterNumberAppendixLetterchnh"/>
      </w:pPr>
      <w:bookmarkStart w:id="64" w:name="_Toc458607236"/>
      <w:r>
        <w:t>Performance</w:t>
      </w:r>
      <w:bookmarkEnd w:id="64"/>
    </w:p>
    <w:p w14:paraId="596BF2C2" w14:textId="77777777" w:rsidR="003143BD" w:rsidRDefault="003143BD" w:rsidP="003143BD">
      <w:pPr>
        <w:numPr>
          <w:ilvl w:val="1"/>
          <w:numId w:val="17"/>
        </w:numPr>
        <w:contextualSpacing/>
        <w:rPr>
          <w:rFonts w:ascii="Trebuchet MS" w:hAnsi="Trebuchet MS"/>
          <w:b w:val="0"/>
        </w:rPr>
      </w:pPr>
      <w:r w:rsidRPr="003143BD">
        <w:rPr>
          <w:rFonts w:ascii="Trebuchet MS" w:hAnsi="Trebuchet MS"/>
          <w:b w:val="0"/>
        </w:rPr>
        <w:t>Application should responce within 6 sec.</w:t>
      </w:r>
      <w:r>
        <w:rPr>
          <w:rFonts w:ascii="Trebuchet MS" w:hAnsi="Trebuchet MS"/>
          <w:b w:val="0"/>
        </w:rPr>
        <w:t xml:space="preserve"> for all the request by the admin.</w:t>
      </w:r>
    </w:p>
    <w:p w14:paraId="7F30F35B" w14:textId="216C7908" w:rsidR="00524418" w:rsidRPr="003B083C" w:rsidRDefault="003B083C" w:rsidP="003143BD">
      <w:pPr>
        <w:numPr>
          <w:ilvl w:val="1"/>
          <w:numId w:val="17"/>
        </w:numPr>
        <w:contextualSpacing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Navigating from one page to another should be fast and not take more than 10 seconds.</w:t>
      </w:r>
    </w:p>
    <w:p w14:paraId="55EE0ED8" w14:textId="2C6FEB3C" w:rsidR="00261AEF" w:rsidRPr="0004791E" w:rsidRDefault="00261AEF" w:rsidP="00080862">
      <w:pPr>
        <w:pStyle w:val="StyleHeading2Sub-headingH2ChapterNumberAppendixLetterchnh"/>
      </w:pPr>
      <w:bookmarkStart w:id="65" w:name="_Toc458607237"/>
      <w:r>
        <w:t>Availability</w:t>
      </w:r>
      <w:bookmarkEnd w:id="65"/>
      <w:r>
        <w:t xml:space="preserve"> </w:t>
      </w:r>
    </w:p>
    <w:p w14:paraId="51440940" w14:textId="7063C8DC" w:rsidR="00CD5B9B" w:rsidRPr="003B083C" w:rsidRDefault="00CD5B9B" w:rsidP="003B083C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3B083C">
        <w:rPr>
          <w:rFonts w:ascii="Trebuchet MS" w:hAnsi="Trebuchet MS"/>
          <w:b w:val="0"/>
        </w:rPr>
        <w:t>Application is up and running 24*7</w:t>
      </w:r>
      <w:r w:rsidR="003B083C">
        <w:rPr>
          <w:rFonts w:ascii="Trebuchet MS" w:hAnsi="Trebuchet MS"/>
          <w:b w:val="0"/>
        </w:rPr>
        <w:t>.</w:t>
      </w:r>
    </w:p>
    <w:p w14:paraId="1BB628C4" w14:textId="1824CEE3" w:rsidR="00307C46" w:rsidRPr="0004791E" w:rsidRDefault="00307C46" w:rsidP="00080862">
      <w:pPr>
        <w:pStyle w:val="StyleHeading2Sub-headingH2ChapterNumberAppendixLetterchnh"/>
      </w:pPr>
      <w:bookmarkStart w:id="66" w:name="_Toc458607238"/>
      <w:r>
        <w:t>User Interface</w:t>
      </w:r>
      <w:bookmarkEnd w:id="66"/>
      <w:r w:rsidRPr="0004791E">
        <w:t xml:space="preserve"> </w:t>
      </w:r>
    </w:p>
    <w:p w14:paraId="1DDA0646" w14:textId="45F3690E" w:rsidR="009F5790" w:rsidRPr="00B10BC4" w:rsidRDefault="00A318D4" w:rsidP="0027581F">
      <w:pPr>
        <w:pStyle w:val="ListParagraph"/>
        <w:numPr>
          <w:ilvl w:val="1"/>
          <w:numId w:val="45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14:paraId="26121109" w14:textId="6F384103" w:rsidR="00517857" w:rsidRPr="00B10BC4" w:rsidRDefault="00517857" w:rsidP="0027581F">
      <w:pPr>
        <w:pStyle w:val="ListParagraph"/>
        <w:numPr>
          <w:ilvl w:val="1"/>
          <w:numId w:val="45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active links shoul be displayed in red color</w:t>
      </w:r>
    </w:p>
    <w:p w14:paraId="1E243CAB" w14:textId="00AC21ED" w:rsidR="00517857" w:rsidRPr="00B10BC4" w:rsidRDefault="00517857" w:rsidP="0027581F">
      <w:pPr>
        <w:pStyle w:val="ListParagraph"/>
        <w:numPr>
          <w:ilvl w:val="1"/>
          <w:numId w:val="45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visisted links should be displayed in purpule color</w:t>
      </w:r>
    </w:p>
    <w:p w14:paraId="03ADF89A" w14:textId="29FACD3D" w:rsidR="00CD5B9B" w:rsidRPr="00B10BC4" w:rsidRDefault="00BE488A" w:rsidP="0027581F">
      <w:pPr>
        <w:pStyle w:val="ListParagraph"/>
        <w:numPr>
          <w:ilvl w:val="1"/>
          <w:numId w:val="45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14:paraId="25B3E02F" w14:textId="08DE4EF9" w:rsidR="00517857" w:rsidRPr="00B10BC4" w:rsidRDefault="00517857" w:rsidP="0027581F">
      <w:pPr>
        <w:pStyle w:val="ListParagraph"/>
        <w:numPr>
          <w:ilvl w:val="1"/>
          <w:numId w:val="45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14:paraId="69B5250D" w14:textId="1F6F0323" w:rsidR="00B50092" w:rsidRPr="00B10BC4" w:rsidRDefault="00B50092" w:rsidP="0027581F">
      <w:pPr>
        <w:pStyle w:val="ListParagraph"/>
        <w:numPr>
          <w:ilvl w:val="1"/>
          <w:numId w:val="45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14:paraId="4BBE9B54" w14:textId="1C0729E5" w:rsidR="00CD5B9B" w:rsidRPr="00B10BC4" w:rsidRDefault="00B50092" w:rsidP="0027581F">
      <w:pPr>
        <w:pStyle w:val="ListParagraph"/>
        <w:numPr>
          <w:ilvl w:val="1"/>
          <w:numId w:val="45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In case of Field  level validation error messages should be displayed in red color.</w:t>
      </w:r>
    </w:p>
    <w:p w14:paraId="75481756" w14:textId="25D40215" w:rsidR="00F8175B" w:rsidRPr="0004791E" w:rsidRDefault="00F8175B" w:rsidP="00080862">
      <w:pPr>
        <w:pStyle w:val="StyleHeading2Sub-headingH2ChapterNumberAppendixLetterchnh"/>
      </w:pPr>
      <w:bookmarkStart w:id="67" w:name="_Toc458607239"/>
      <w:r>
        <w:lastRenderedPageBreak/>
        <w:t>Security</w:t>
      </w:r>
      <w:bookmarkEnd w:id="67"/>
    </w:p>
    <w:p w14:paraId="2697801C" w14:textId="2EE18FD8" w:rsidR="00CD5B9B" w:rsidRPr="003B083C" w:rsidRDefault="00F8175B" w:rsidP="003B083C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>The system shall di</w:t>
      </w:r>
      <w:r w:rsidR="003B083C">
        <w:rPr>
          <w:rFonts w:ascii="Trebuchet MS" w:hAnsi="Trebuchet MS"/>
          <w:b w:val="0"/>
        </w:rPr>
        <w:t>splay the letters of Password</w:t>
      </w:r>
      <w:r w:rsidRPr="00834B20">
        <w:rPr>
          <w:rFonts w:ascii="Trebuchet MS" w:hAnsi="Trebuchet MS"/>
          <w:b w:val="0"/>
        </w:rPr>
        <w:t xml:space="preserve"> in a masked format when </w:t>
      </w:r>
      <w:r w:rsidR="003B083C">
        <w:rPr>
          <w:rFonts w:ascii="Trebuchet MS" w:hAnsi="Trebuchet MS"/>
          <w:b w:val="0"/>
        </w:rPr>
        <w:t>they are entered by the administratror</w:t>
      </w:r>
      <w:r w:rsidRPr="00834B20">
        <w:rPr>
          <w:rFonts w:ascii="Trebuchet MS" w:hAnsi="Trebuchet MS"/>
          <w:b w:val="0"/>
        </w:rPr>
        <w:t>.</w:t>
      </w:r>
    </w:p>
    <w:p w14:paraId="7F29EDA6" w14:textId="1924AF5C" w:rsidR="0079693D" w:rsidRPr="00546112" w:rsidRDefault="0079693D" w:rsidP="00546112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bookmarkStart w:id="68" w:name="_Toc144299929"/>
      <w:bookmarkStart w:id="69" w:name="_Toc145125015"/>
      <w:bookmarkStart w:id="70" w:name="_Toc165439513"/>
      <w:bookmarkStart w:id="71" w:name="_Toc186019622"/>
      <w:r w:rsidRPr="00546112">
        <w:rPr>
          <w:rFonts w:ascii="Trebuchet MS" w:hAnsi="Trebuchet MS"/>
          <w:b w:val="0"/>
          <w:shd w:val="clear" w:color="auto" w:fill="FFFFFF"/>
        </w:rPr>
        <w:t>User Session should get expire if user is inactive for 10 mins.</w:t>
      </w:r>
    </w:p>
    <w:p w14:paraId="5E80354E" w14:textId="77777777" w:rsidR="0079693D" w:rsidRPr="00BE488A" w:rsidRDefault="0079693D" w:rsidP="00AB33FB">
      <w:pPr>
        <w:pStyle w:val="ListParagraph"/>
      </w:pPr>
    </w:p>
    <w:p w14:paraId="26249805" w14:textId="61DDDB39" w:rsidR="00DE247D" w:rsidRPr="00F36D41" w:rsidRDefault="009F5790" w:rsidP="00F36D41">
      <w:pPr>
        <w:pStyle w:val="StyleHeading1H1Mainheading1Heading1Heading10Head1h1Sec"/>
      </w:pPr>
      <w:bookmarkStart w:id="72" w:name="_Toc458607240"/>
      <w:r w:rsidRPr="009F5790">
        <w:t>Extension Points</w:t>
      </w:r>
      <w:bookmarkStart w:id="73" w:name="_Toc122945797"/>
      <w:bookmarkStart w:id="74" w:name="_Toc123634717"/>
      <w:bookmarkStart w:id="75" w:name="_Toc165439514"/>
      <w:bookmarkStart w:id="76" w:name="_Toc186019623"/>
      <w:bookmarkEnd w:id="68"/>
      <w:bookmarkEnd w:id="69"/>
      <w:bookmarkEnd w:id="70"/>
      <w:bookmarkEnd w:id="71"/>
      <w:bookmarkEnd w:id="72"/>
      <w:r w:rsidR="00F36D41">
        <w:t>:</w:t>
      </w:r>
    </w:p>
    <w:p w14:paraId="156F33CE" w14:textId="677E516A" w:rsidR="00EA7593" w:rsidRPr="0004791E" w:rsidRDefault="00EA7593" w:rsidP="00080862">
      <w:pPr>
        <w:pStyle w:val="StyleHeading2Sub-headingH2ChapterNumberAppendixLetterchnh"/>
      </w:pPr>
      <w:bookmarkStart w:id="77" w:name="_Toc458607242"/>
      <w:r w:rsidRPr="0004791E">
        <w:t xml:space="preserve">Extension in </w:t>
      </w:r>
      <w:r w:rsidR="0027581F">
        <w:t xml:space="preserve">Basic Flow  </w:t>
      </w:r>
      <w:r w:rsidRPr="0004791E">
        <w:t>:</w:t>
      </w:r>
      <w:bookmarkEnd w:id="77"/>
      <w:r w:rsidRPr="0004791E">
        <w:t xml:space="preserve"> </w:t>
      </w:r>
    </w:p>
    <w:p w14:paraId="7F0BB941" w14:textId="4288728D" w:rsidR="00EA7593" w:rsidRPr="00FD6564" w:rsidRDefault="007E262A" w:rsidP="00FD6564">
      <w:pPr>
        <w:ind w:left="63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In step 5, if the authentication fails :</w:t>
      </w:r>
    </w:p>
    <w:p w14:paraId="6D575B2D" w14:textId="417DFD2F" w:rsidR="00FD6564" w:rsidRDefault="00EA7593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The system </w:t>
      </w:r>
      <w:r w:rsidR="007E262A">
        <w:rPr>
          <w:rFonts w:ascii="Trebuchet MS" w:hAnsi="Trebuchet MS"/>
          <w:b w:val="0"/>
        </w:rPr>
        <w:t>prompts the admin to re-enter the credentials.</w:t>
      </w:r>
    </w:p>
    <w:p w14:paraId="358A8B38" w14:textId="0F3BB590" w:rsidR="00EA7593" w:rsidRDefault="00F36D41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Admin enters the val</w:t>
      </w:r>
      <w:r w:rsidR="007E262A">
        <w:rPr>
          <w:rFonts w:ascii="Trebuchet MS" w:hAnsi="Trebuchet MS"/>
          <w:b w:val="0"/>
        </w:rPr>
        <w:t>id credentials and clicks on login button.</w:t>
      </w:r>
    </w:p>
    <w:p w14:paraId="04572209" w14:textId="00B107D2" w:rsidR="007E262A" w:rsidRPr="00FD6564" w:rsidRDefault="00F36D41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takes admin to Basic flow step 5.</w:t>
      </w:r>
    </w:p>
    <w:p w14:paraId="584AD321" w14:textId="77777777" w:rsidR="000A2360" w:rsidRDefault="000A2360" w:rsidP="00AB33FB">
      <w:pPr>
        <w:pStyle w:val="ListParagraph"/>
      </w:pPr>
    </w:p>
    <w:p w14:paraId="553F8546" w14:textId="0ED042AE" w:rsidR="0079693D" w:rsidRDefault="009F5790" w:rsidP="00AB33FB">
      <w:pPr>
        <w:pStyle w:val="StyleHeading1H1Mainheading1Heading1Heading10Head1h1Sec"/>
      </w:pPr>
      <w:bookmarkStart w:id="78" w:name="_Toc144299930"/>
      <w:bookmarkStart w:id="79" w:name="_Toc145125016"/>
      <w:bookmarkStart w:id="80" w:name="_Toc165439515"/>
      <w:bookmarkStart w:id="81" w:name="_Toc186019624"/>
      <w:bookmarkStart w:id="82" w:name="_Toc458607243"/>
      <w:bookmarkEnd w:id="73"/>
      <w:bookmarkEnd w:id="74"/>
      <w:bookmarkEnd w:id="75"/>
      <w:bookmarkEnd w:id="76"/>
      <w:r w:rsidRPr="009F5790">
        <w:t>Business Rules</w:t>
      </w:r>
      <w:bookmarkEnd w:id="78"/>
      <w:bookmarkEnd w:id="79"/>
      <w:bookmarkEnd w:id="80"/>
      <w:bookmarkEnd w:id="81"/>
      <w:bookmarkEnd w:id="82"/>
    </w:p>
    <w:p w14:paraId="2B97A179" w14:textId="77777777" w:rsidR="00CE34BF" w:rsidRPr="009F5790" w:rsidRDefault="00CE34BF" w:rsidP="00546112">
      <w:pPr>
        <w:pStyle w:val="infoblue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14:paraId="5DA241AB" w14:textId="77777777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14:paraId="1ACB541A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14:paraId="05661A87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14:paraId="39145F8C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14:paraId="5E4F9659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34BE25B9" w14:textId="59DE3875"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14:paraId="7DB9F38F" w14:textId="09F93BF3" w:rsidR="009F579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546112">
              <w:rPr>
                <w:b w:val="0"/>
                <w:i w:val="0"/>
                <w:color w:val="auto"/>
              </w:rPr>
              <w:t>Administrator should be valid</w:t>
            </w:r>
          </w:p>
        </w:tc>
        <w:tc>
          <w:tcPr>
            <w:tcW w:w="2969" w:type="dxa"/>
            <w:vAlign w:val="center"/>
          </w:tcPr>
          <w:p w14:paraId="61C1AE7B" w14:textId="7B274AD5" w:rsidR="009F579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Admin</w:t>
            </w:r>
            <w:r w:rsidR="001163D6">
              <w:rPr>
                <w:b w:val="0"/>
                <w:i w:val="0"/>
                <w:color w:val="auto"/>
              </w:rPr>
              <w:t xml:space="preserve"> is prompted to re-enter</w:t>
            </w:r>
            <w:r w:rsidR="00893E99" w:rsidRPr="00BF42A5">
              <w:rPr>
                <w:b w:val="0"/>
                <w:i w:val="0"/>
                <w:color w:val="auto"/>
              </w:rPr>
              <w:t xml:space="preserve"> the login credentials</w:t>
            </w:r>
          </w:p>
        </w:tc>
      </w:tr>
      <w:tr w:rsidR="00BF42A5" w:rsidRPr="00BF42A5" w14:paraId="49347A52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7155FEA1" w14:textId="7D4585CF"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14:paraId="0B16553C" w14:textId="34CC5110" w:rsidR="000A2360" w:rsidRPr="00BF42A5" w:rsidRDefault="00FB6501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User </w:t>
            </w:r>
            <w:r w:rsidR="001163D6">
              <w:rPr>
                <w:b w:val="0"/>
                <w:i w:val="0"/>
                <w:color w:val="auto"/>
              </w:rPr>
              <w:t>should be able to view the flight</w:t>
            </w:r>
            <w:r w:rsidR="00546112" w:rsidRPr="00546112">
              <w:rPr>
                <w:b w:val="0"/>
                <w:i w:val="0"/>
                <w:color w:val="auto"/>
              </w:rPr>
              <w:t xml:space="preserve"> details added by the Administrator.</w:t>
            </w:r>
            <w:r w:rsidR="00546112" w:rsidRPr="00546112">
              <w:rPr>
                <w:b w:val="0"/>
                <w:i w:val="0"/>
                <w:color w:val="auto"/>
              </w:rPr>
              <w:tab/>
            </w:r>
          </w:p>
        </w:tc>
        <w:tc>
          <w:tcPr>
            <w:tcW w:w="2969" w:type="dxa"/>
            <w:vAlign w:val="center"/>
          </w:tcPr>
          <w:p w14:paraId="72D0A41A" w14:textId="7D09A67C" w:rsidR="000A2360" w:rsidRPr="00BF42A5" w:rsidRDefault="00546112" w:rsidP="001163D6">
            <w:pPr>
              <w:pStyle w:val="infoblue"/>
              <w:rPr>
                <w:b w:val="0"/>
                <w:i w:val="0"/>
                <w:color w:val="auto"/>
              </w:rPr>
            </w:pPr>
            <w:r w:rsidRPr="00546112">
              <w:rPr>
                <w:b w:val="0"/>
                <w:i w:val="0"/>
                <w:color w:val="auto"/>
              </w:rPr>
              <w:t>Display notification message “</w:t>
            </w:r>
            <w:r w:rsidR="001163D6">
              <w:rPr>
                <w:b w:val="0"/>
                <w:i w:val="0"/>
                <w:color w:val="auto"/>
              </w:rPr>
              <w:t xml:space="preserve">Flight </w:t>
            </w:r>
            <w:r w:rsidRPr="00546112">
              <w:rPr>
                <w:b w:val="0"/>
                <w:i w:val="0"/>
                <w:color w:val="auto"/>
              </w:rPr>
              <w:t>details not available”</w:t>
            </w:r>
          </w:p>
        </w:tc>
      </w:tr>
      <w:tr w:rsidR="00BF42A5" w:rsidRPr="00BF42A5" w14:paraId="46B39FDB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420FE912" w14:textId="7408657A"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BR03</w:t>
            </w:r>
          </w:p>
        </w:tc>
        <w:tc>
          <w:tcPr>
            <w:tcW w:w="3657" w:type="dxa"/>
            <w:vAlign w:val="center"/>
          </w:tcPr>
          <w:p w14:paraId="776D4143" w14:textId="2A752B08" w:rsidR="000A2360" w:rsidRPr="00BF42A5" w:rsidRDefault="00FB6501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User </w:t>
            </w:r>
            <w:r w:rsidR="00546112" w:rsidRPr="00546112">
              <w:rPr>
                <w:b w:val="0"/>
                <w:i w:val="0"/>
                <w:color w:val="auto"/>
              </w:rPr>
              <w:t>should not be able to u</w:t>
            </w:r>
            <w:r>
              <w:rPr>
                <w:b w:val="0"/>
                <w:i w:val="0"/>
                <w:color w:val="auto"/>
              </w:rPr>
              <w:t>pdate or delete the flight</w:t>
            </w:r>
            <w:r w:rsidR="00546112" w:rsidRPr="00546112">
              <w:rPr>
                <w:b w:val="0"/>
                <w:i w:val="0"/>
                <w:color w:val="auto"/>
              </w:rPr>
              <w:t xml:space="preserve"> details on portal.</w:t>
            </w:r>
            <w:r w:rsidR="00546112" w:rsidRPr="00546112">
              <w:rPr>
                <w:b w:val="0"/>
                <w:i w:val="0"/>
                <w:color w:val="auto"/>
              </w:rPr>
              <w:tab/>
            </w:r>
          </w:p>
        </w:tc>
        <w:tc>
          <w:tcPr>
            <w:tcW w:w="2969" w:type="dxa"/>
            <w:vAlign w:val="center"/>
          </w:tcPr>
          <w:p w14:paraId="356D8C7E" w14:textId="0808F496" w:rsidR="000A2360" w:rsidRPr="00BF42A5" w:rsidRDefault="00546112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546112">
              <w:rPr>
                <w:b w:val="0"/>
                <w:i w:val="0"/>
                <w:color w:val="auto"/>
              </w:rPr>
              <w:t>Display message “ Admin authentication is needed”</w:t>
            </w:r>
          </w:p>
        </w:tc>
      </w:tr>
    </w:tbl>
    <w:p w14:paraId="2E47C33A" w14:textId="77777777" w:rsidR="009F5790" w:rsidRPr="009F5790" w:rsidRDefault="009F5790" w:rsidP="00AB33FB">
      <w:pPr>
        <w:pStyle w:val="CommentText"/>
      </w:pPr>
    </w:p>
    <w:p w14:paraId="12195B52" w14:textId="77777777" w:rsidR="009F5790" w:rsidRPr="009F5790" w:rsidRDefault="009F5790" w:rsidP="00AB33FB">
      <w:pPr>
        <w:pStyle w:val="CommentText"/>
      </w:pPr>
    </w:p>
    <w:p w14:paraId="5FCAD465" w14:textId="76ECC5F6" w:rsidR="009F5790" w:rsidRPr="009F5790" w:rsidRDefault="009F5790" w:rsidP="00AB33FB">
      <w:pPr>
        <w:pStyle w:val="StyleHeading1H1Mainheading1Heading1Heading10Head1h1Sec"/>
      </w:pPr>
      <w:bookmarkStart w:id="83" w:name="_Toc144299931"/>
      <w:bookmarkStart w:id="84" w:name="_Toc145125017"/>
      <w:bookmarkStart w:id="85" w:name="_Toc165439516"/>
      <w:bookmarkStart w:id="86" w:name="_Toc186019625"/>
      <w:bookmarkStart w:id="87" w:name="_Toc458607244"/>
      <w:r w:rsidRPr="009F5790">
        <w:lastRenderedPageBreak/>
        <w:t>Diagrams</w:t>
      </w:r>
      <w:bookmarkEnd w:id="83"/>
      <w:bookmarkEnd w:id="84"/>
      <w:bookmarkEnd w:id="85"/>
      <w:bookmarkEnd w:id="86"/>
      <w:bookmarkEnd w:id="87"/>
    </w:p>
    <w:p w14:paraId="0342FFB6" w14:textId="602B3BB6" w:rsidR="009F5790" w:rsidRDefault="009F5790" w:rsidP="00080862">
      <w:pPr>
        <w:pStyle w:val="StyleHeading2Sub-headingH2ChapterNumberAppendixLetterchnh"/>
      </w:pPr>
      <w:bookmarkStart w:id="88" w:name="_Toc144299932"/>
      <w:bookmarkStart w:id="89" w:name="_Toc145125018"/>
      <w:bookmarkStart w:id="90" w:name="_Toc165439517"/>
      <w:bookmarkStart w:id="91" w:name="_Toc186019626"/>
      <w:bookmarkStart w:id="92" w:name="_Toc458607245"/>
      <w:r w:rsidRPr="009F5790">
        <w:t>Use Case Diagram</w:t>
      </w:r>
      <w:bookmarkEnd w:id="88"/>
      <w:bookmarkEnd w:id="89"/>
      <w:bookmarkEnd w:id="90"/>
      <w:bookmarkEnd w:id="91"/>
      <w:r w:rsidR="00794598">
        <w:t xml:space="preserve"> for </w:t>
      </w:r>
      <w:r w:rsidR="0079693D">
        <w:t>User</w:t>
      </w:r>
      <w:bookmarkEnd w:id="92"/>
    </w:p>
    <w:p w14:paraId="13271151" w14:textId="275E98DF" w:rsidR="0079693D" w:rsidRPr="009F5790" w:rsidRDefault="00A31251" w:rsidP="00AB33FB">
      <w:pPr>
        <w:pStyle w:val="infoblue"/>
      </w:pPr>
      <w:r>
        <w:rPr>
          <w:noProof/>
          <w:lang w:val="en-US"/>
        </w:rPr>
        <w:drawing>
          <wp:inline distT="0" distB="0" distL="0" distR="0" wp14:anchorId="731B7535" wp14:editId="5E870740">
            <wp:extent cx="647954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1F77" w14:textId="551FEB4E" w:rsidR="009F5790" w:rsidRPr="009F5790" w:rsidRDefault="009F5790" w:rsidP="00AB33FB">
      <w:pPr>
        <w:pStyle w:val="infoblue"/>
      </w:pPr>
    </w:p>
    <w:p w14:paraId="034BDB38" w14:textId="77777777" w:rsidR="009F5790" w:rsidRPr="009F5790" w:rsidRDefault="009F5790" w:rsidP="00AB33FB"/>
    <w:p w14:paraId="00676D7B" w14:textId="4AD10901" w:rsidR="0079693D" w:rsidRPr="009F5790" w:rsidRDefault="009F5790" w:rsidP="00546112">
      <w:pPr>
        <w:pStyle w:val="StyleHeading1H1Mainheading1Heading1Heading10Head1h1Sec"/>
      </w:pPr>
      <w:bookmarkStart w:id="93" w:name="_Toc144299934"/>
      <w:bookmarkStart w:id="94" w:name="_Toc145125020"/>
      <w:bookmarkStart w:id="95" w:name="_Toc165439519"/>
      <w:bookmarkStart w:id="96" w:name="_Toc186019628"/>
      <w:bookmarkStart w:id="97" w:name="_Toc458607247"/>
      <w:r w:rsidRPr="009F5790">
        <w:t>Scenario</w:t>
      </w:r>
      <w:bookmarkEnd w:id="93"/>
      <w:bookmarkEnd w:id="94"/>
      <w:bookmarkEnd w:id="95"/>
      <w:bookmarkEnd w:id="96"/>
      <w:bookmarkEnd w:id="97"/>
    </w:p>
    <w:p w14:paraId="472550AD" w14:textId="3BD185B7" w:rsidR="009F5790" w:rsidRPr="009F5790" w:rsidRDefault="009F5790" w:rsidP="00080862">
      <w:pPr>
        <w:pStyle w:val="StyleHeading2Sub-headingH2ChapterNumberAppendixLetterchnh"/>
      </w:pPr>
      <w:bookmarkStart w:id="98" w:name="_Toc144299935"/>
      <w:bookmarkStart w:id="99" w:name="_Toc145125021"/>
      <w:bookmarkStart w:id="100" w:name="_Toc165439520"/>
      <w:bookmarkStart w:id="101" w:name="_Toc186019629"/>
      <w:bookmarkStart w:id="102" w:name="_Toc458607248"/>
      <w:r w:rsidRPr="009F5790">
        <w:t>Success Scenarios</w:t>
      </w:r>
      <w:bookmarkEnd w:id="98"/>
      <w:bookmarkEnd w:id="99"/>
      <w:bookmarkEnd w:id="100"/>
      <w:bookmarkEnd w:id="101"/>
      <w:bookmarkEnd w:id="102"/>
    </w:p>
    <w:p w14:paraId="5B164B10" w14:textId="77B8D801" w:rsidR="00982C75" w:rsidRPr="00473C5E" w:rsidRDefault="00546112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Successful admin </w:t>
      </w:r>
      <w:r w:rsidR="00982C75" w:rsidRPr="00473C5E">
        <w:rPr>
          <w:b w:val="0"/>
        </w:rPr>
        <w:t>login to</w:t>
      </w:r>
      <w:r w:rsidR="0035654F">
        <w:rPr>
          <w:b w:val="0"/>
        </w:rPr>
        <w:t xml:space="preserve"> the Airline Reservation System</w:t>
      </w:r>
      <w:r>
        <w:rPr>
          <w:b w:val="0"/>
        </w:rPr>
        <w:t>.</w:t>
      </w:r>
    </w:p>
    <w:p w14:paraId="62F96A45" w14:textId="74F538FA" w:rsidR="003011FC" w:rsidRPr="001163D6" w:rsidRDefault="00982C75" w:rsidP="001163D6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Login to the</w:t>
      </w:r>
      <w:r w:rsidR="003011FC" w:rsidRPr="003011FC">
        <w:t xml:space="preserve"> </w:t>
      </w:r>
      <w:r w:rsidR="003A3C37">
        <w:rPr>
          <w:b w:val="0"/>
        </w:rPr>
        <w:t xml:space="preserve">Fly High application </w:t>
      </w:r>
      <w:r w:rsidRPr="00473C5E">
        <w:rPr>
          <w:b w:val="0"/>
        </w:rPr>
        <w:t>with reattempt</w:t>
      </w:r>
      <w:r w:rsidR="003011FC">
        <w:rPr>
          <w:b w:val="0"/>
        </w:rPr>
        <w:t>.</w:t>
      </w:r>
    </w:p>
    <w:p w14:paraId="630E1AB0" w14:textId="1CEEAFE6" w:rsidR="003011FC" w:rsidRPr="00473C5E" w:rsidRDefault="003011FC" w:rsidP="001163D6">
      <w:pPr>
        <w:pStyle w:val="NormalNotesBulleted"/>
        <w:numPr>
          <w:ilvl w:val="0"/>
          <w:numId w:val="0"/>
        </w:numPr>
        <w:ind w:left="1068"/>
        <w:rPr>
          <w:b w:val="0"/>
        </w:rPr>
      </w:pPr>
    </w:p>
    <w:p w14:paraId="17B36821" w14:textId="4C1C26CD" w:rsidR="009F5790" w:rsidRDefault="009F5790" w:rsidP="00080862">
      <w:pPr>
        <w:pStyle w:val="StyleHeading2Sub-headingH2ChapterNumberAppendixLetterchnh"/>
      </w:pPr>
      <w:bookmarkStart w:id="103" w:name="_Toc144299936"/>
      <w:bookmarkStart w:id="104" w:name="_Toc145125022"/>
      <w:bookmarkStart w:id="105" w:name="_Toc165439521"/>
      <w:bookmarkStart w:id="106" w:name="_Toc186019630"/>
      <w:bookmarkStart w:id="107" w:name="_Toc458607249"/>
      <w:r w:rsidRPr="009F5790">
        <w:t>Failure Scenarios</w:t>
      </w:r>
      <w:bookmarkEnd w:id="103"/>
      <w:bookmarkEnd w:id="104"/>
      <w:bookmarkEnd w:id="105"/>
      <w:bookmarkEnd w:id="106"/>
      <w:bookmarkEnd w:id="107"/>
    </w:p>
    <w:p w14:paraId="67A8A301" w14:textId="77777777"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Exceeded Login Attempts</w:t>
      </w:r>
    </w:p>
    <w:p w14:paraId="4B82413E" w14:textId="77777777"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Web Server Down</w:t>
      </w:r>
    </w:p>
    <w:p w14:paraId="5F0DC63B" w14:textId="77777777"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14:paraId="2E7AB60D" w14:textId="71E31D05" w:rsidR="00982C75" w:rsidRPr="003011FC" w:rsidRDefault="00982C75" w:rsidP="00AB33FB">
      <w:pPr>
        <w:pStyle w:val="NormalNotesBulleted"/>
        <w:numPr>
          <w:ilvl w:val="0"/>
          <w:numId w:val="7"/>
        </w:numPr>
      </w:pPr>
      <w:r w:rsidRPr="00473C5E">
        <w:rPr>
          <w:b w:val="0"/>
        </w:rPr>
        <w:t>Network Connectivity Error</w:t>
      </w:r>
    </w:p>
    <w:p w14:paraId="55306C05" w14:textId="53443EB5" w:rsidR="003011FC" w:rsidRPr="003011FC" w:rsidRDefault="003011FC" w:rsidP="003011FC">
      <w:pPr>
        <w:pStyle w:val="NormalNotesBulleted"/>
        <w:numPr>
          <w:ilvl w:val="0"/>
          <w:numId w:val="7"/>
        </w:numPr>
        <w:rPr>
          <w:b w:val="0"/>
        </w:rPr>
      </w:pPr>
      <w:r w:rsidRPr="003011FC">
        <w:rPr>
          <w:b w:val="0"/>
        </w:rPr>
        <w:t>Adminisatration login authentication fails</w:t>
      </w:r>
    </w:p>
    <w:p w14:paraId="30DD4B58" w14:textId="63ED8564" w:rsidR="003011FC" w:rsidRPr="003A3C37" w:rsidRDefault="003011FC" w:rsidP="003A3C37">
      <w:pPr>
        <w:pStyle w:val="NormalNotesBulleted"/>
        <w:numPr>
          <w:ilvl w:val="0"/>
          <w:numId w:val="7"/>
        </w:numPr>
        <w:rPr>
          <w:b w:val="0"/>
        </w:rPr>
      </w:pPr>
      <w:r w:rsidRPr="003011FC">
        <w:rPr>
          <w:b w:val="0"/>
        </w:rPr>
        <w:t>HTTP session not created</w:t>
      </w:r>
      <w:r w:rsidR="003A3C37" w:rsidRPr="003A3C37">
        <w:rPr>
          <w:b w:val="0"/>
        </w:rPr>
        <w:t xml:space="preserve"> </w:t>
      </w:r>
    </w:p>
    <w:p w14:paraId="1260B627" w14:textId="39A41F91" w:rsidR="009F5790" w:rsidRPr="009F5790" w:rsidRDefault="00982C75" w:rsidP="00AB33FB">
      <w:r>
        <w:tab/>
      </w:r>
    </w:p>
    <w:p w14:paraId="2338ADB1" w14:textId="77777777" w:rsidR="009F5790" w:rsidRPr="009F5790" w:rsidRDefault="009F5790" w:rsidP="00AB33FB"/>
    <w:p w14:paraId="61308D71" w14:textId="2622A87B" w:rsidR="00B50092" w:rsidRDefault="009F5790" w:rsidP="00AB33FB">
      <w:pPr>
        <w:pStyle w:val="StyleHeading1H1Mainheading1Heading1Heading10Head1h1Sec"/>
      </w:pPr>
      <w:bookmarkStart w:id="108" w:name="_Toc144299937"/>
      <w:bookmarkStart w:id="109" w:name="_Toc145125023"/>
      <w:bookmarkStart w:id="110" w:name="_Toc165439522"/>
      <w:bookmarkStart w:id="111" w:name="_Toc186019631"/>
      <w:bookmarkStart w:id="112" w:name="_Toc458607250"/>
      <w:r w:rsidRPr="009F5790">
        <w:t>Issues</w:t>
      </w:r>
      <w:bookmarkEnd w:id="108"/>
      <w:bookmarkEnd w:id="109"/>
      <w:bookmarkEnd w:id="110"/>
      <w:bookmarkEnd w:id="111"/>
      <w:bookmarkEnd w:id="112"/>
    </w:p>
    <w:p w14:paraId="3ACB8794" w14:textId="0DD75808" w:rsidR="003011FC" w:rsidRPr="003011FC" w:rsidRDefault="003A3C37" w:rsidP="003011FC">
      <w:pPr>
        <w:pStyle w:val="NormalNotesBulleted"/>
        <w:numPr>
          <w:ilvl w:val="0"/>
          <w:numId w:val="0"/>
        </w:numPr>
        <w:ind w:left="720"/>
        <w:jc w:val="both"/>
        <w:rPr>
          <w:b w:val="0"/>
        </w:rPr>
      </w:pPr>
      <w:r>
        <w:rPr>
          <w:b w:val="0"/>
        </w:rPr>
        <w:t xml:space="preserve">1. </w:t>
      </w:r>
      <w:r w:rsidR="003011FC">
        <w:rPr>
          <w:b w:val="0"/>
        </w:rPr>
        <w:t xml:space="preserve"> </w:t>
      </w:r>
      <w:r w:rsidR="003011FC" w:rsidRPr="003011FC">
        <w:rPr>
          <w:b w:val="0"/>
        </w:rPr>
        <w:t>What if the HTTP session not created.</w:t>
      </w:r>
    </w:p>
    <w:p w14:paraId="2D1D17C7" w14:textId="04BF2017" w:rsidR="003011FC" w:rsidRPr="003011FC" w:rsidRDefault="003011FC" w:rsidP="003011FC">
      <w:pPr>
        <w:pStyle w:val="NormalNotesBulleted"/>
        <w:numPr>
          <w:ilvl w:val="0"/>
          <w:numId w:val="0"/>
        </w:numPr>
        <w:ind w:left="720" w:hanging="360"/>
        <w:jc w:val="both"/>
        <w:rPr>
          <w:b w:val="0"/>
        </w:rPr>
      </w:pPr>
      <w:r>
        <w:rPr>
          <w:b w:val="0"/>
        </w:rPr>
        <w:t xml:space="preserve">      2. </w:t>
      </w:r>
      <w:r w:rsidR="003A3C37">
        <w:rPr>
          <w:b w:val="0"/>
        </w:rPr>
        <w:t xml:space="preserve"> </w:t>
      </w:r>
      <w:r w:rsidRPr="003011FC">
        <w:rPr>
          <w:b w:val="0"/>
        </w:rPr>
        <w:t xml:space="preserve">What if the user is able to access the page of the application by simply entering the URL of that </w:t>
      </w:r>
    </w:p>
    <w:p w14:paraId="5025ED0E" w14:textId="333ED6B1" w:rsidR="003011FC" w:rsidRPr="003011FC" w:rsidRDefault="003011FC" w:rsidP="003011FC">
      <w:pPr>
        <w:pStyle w:val="NormalNotesBulleted"/>
        <w:numPr>
          <w:ilvl w:val="0"/>
          <w:numId w:val="0"/>
        </w:numPr>
        <w:tabs>
          <w:tab w:val="left" w:pos="720"/>
        </w:tabs>
        <w:ind w:left="720"/>
        <w:rPr>
          <w:b w:val="0"/>
        </w:rPr>
      </w:pPr>
      <w:r w:rsidRPr="003011FC">
        <w:rPr>
          <w:b w:val="0"/>
        </w:rPr>
        <w:t xml:space="preserve"> </w:t>
      </w:r>
      <w:r w:rsidR="003A3C37">
        <w:rPr>
          <w:b w:val="0"/>
        </w:rPr>
        <w:t xml:space="preserve">    </w:t>
      </w:r>
      <w:r w:rsidRPr="003011FC">
        <w:rPr>
          <w:b w:val="0"/>
        </w:rPr>
        <w:t>page on the address bar of the browser.</w:t>
      </w:r>
    </w:p>
    <w:p w14:paraId="7E41E5C2" w14:textId="77777777" w:rsidR="003011FC" w:rsidRDefault="003011FC" w:rsidP="003011FC">
      <w:pPr>
        <w:pStyle w:val="StyleHeading1H1Mainheading1Heading1Heading10Head1h1Sec"/>
        <w:numPr>
          <w:ilvl w:val="0"/>
          <w:numId w:val="0"/>
        </w:numPr>
        <w:ind w:left="720"/>
      </w:pPr>
    </w:p>
    <w:p w14:paraId="7CC62646" w14:textId="0590BB9C" w:rsidR="009F5790" w:rsidRDefault="009F5790" w:rsidP="00AB33FB">
      <w:pPr>
        <w:pStyle w:val="StyleHeading1H1Mainheading1Heading1Heading10Head1h1Sec"/>
      </w:pPr>
      <w:bookmarkStart w:id="113" w:name="_Toc144299938"/>
      <w:bookmarkStart w:id="114" w:name="_Toc145125024"/>
      <w:bookmarkStart w:id="115" w:name="_Toc165439523"/>
      <w:bookmarkStart w:id="116" w:name="_Toc186019632"/>
      <w:bookmarkStart w:id="117" w:name="_Toc458607251"/>
      <w:r w:rsidRPr="009F5790">
        <w:t>UI Specifications</w:t>
      </w:r>
      <w:bookmarkEnd w:id="113"/>
      <w:bookmarkEnd w:id="114"/>
      <w:bookmarkEnd w:id="115"/>
      <w:bookmarkEnd w:id="116"/>
      <w:bookmarkEnd w:id="117"/>
    </w:p>
    <w:p w14:paraId="5876ACA5" w14:textId="7E811E07" w:rsidR="003011FC" w:rsidRDefault="004740E9" w:rsidP="003A3C37">
      <w:pPr>
        <w:ind w:firstLine="708"/>
        <w:rPr>
          <w:b w:val="0"/>
        </w:rPr>
      </w:pPr>
      <w:hyperlink r:id="rId19" w:history="1">
        <w:r w:rsidR="003A3C37" w:rsidRPr="00CD05DE">
          <w:rPr>
            <w:rStyle w:val="Hyperlink"/>
            <w:rFonts w:eastAsiaTheme="minorHAnsi"/>
            <w:b w:val="0"/>
            <w:lang w:eastAsia="en-US"/>
          </w:rPr>
          <w:t>http://ndafile:8081/AirlineReservationSystem</w:t>
        </w:r>
      </w:hyperlink>
    </w:p>
    <w:p w14:paraId="79C1A233" w14:textId="77777777" w:rsidR="003011FC" w:rsidRPr="009F5790" w:rsidRDefault="003011FC" w:rsidP="003011FC">
      <w:pPr>
        <w:pStyle w:val="StyleHeading1H1Mainheading1Heading1Heading10Head1h1Sec"/>
        <w:numPr>
          <w:ilvl w:val="0"/>
          <w:numId w:val="0"/>
        </w:numPr>
        <w:ind w:left="720"/>
      </w:pPr>
    </w:p>
    <w:p w14:paraId="32F05197" w14:textId="534B765A" w:rsidR="00B50092" w:rsidRDefault="009F5790" w:rsidP="00AB33FB">
      <w:pPr>
        <w:pStyle w:val="StyleHeading1H1Mainheading1Heading1Heading10Head1h1Sec"/>
      </w:pPr>
      <w:bookmarkStart w:id="118" w:name="_Toc144299939"/>
      <w:bookmarkStart w:id="119" w:name="_Toc145125025"/>
      <w:bookmarkStart w:id="120" w:name="_Toc165439524"/>
      <w:bookmarkStart w:id="121" w:name="_Toc186019633"/>
      <w:bookmarkStart w:id="122" w:name="_Toc458607252"/>
      <w:r w:rsidRPr="001C4D77">
        <w:t>Inter System Dependencies</w:t>
      </w:r>
      <w:bookmarkEnd w:id="118"/>
      <w:bookmarkEnd w:id="119"/>
      <w:bookmarkEnd w:id="120"/>
      <w:bookmarkEnd w:id="121"/>
      <w:bookmarkEnd w:id="122"/>
    </w:p>
    <w:p w14:paraId="0BBA0221" w14:textId="38D00A68" w:rsidR="003011FC" w:rsidRDefault="003011FC" w:rsidP="00F257DB">
      <w:pPr>
        <w:ind w:left="708"/>
        <w:rPr>
          <w:rFonts w:ascii="Trebuchet MS" w:hAnsi="Trebuchet MS"/>
        </w:rPr>
      </w:pPr>
    </w:p>
    <w:p w14:paraId="6C5AE1FB" w14:textId="77B512CC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  <w:r w:rsidRPr="003011FC">
        <w:t xml:space="preserve">Module: </w:t>
      </w:r>
      <w:r w:rsidR="003A3C37">
        <w:rPr>
          <w:b w:val="0"/>
        </w:rPr>
        <w:t>Administrator</w:t>
      </w:r>
    </w:p>
    <w:p w14:paraId="759C5D4E" w14:textId="77777777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</w:p>
    <w:p w14:paraId="47EF7D28" w14:textId="5BB54619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  <w:r w:rsidRPr="003011FC">
        <w:rPr>
          <w:b w:val="0"/>
        </w:rPr>
        <w:t>Use case name:</w:t>
      </w:r>
      <w:r w:rsidR="003A3C37">
        <w:rPr>
          <w:b w:val="0"/>
        </w:rPr>
        <w:t xml:space="preserve"> Administrator login to Airline Reservation System </w:t>
      </w:r>
    </w:p>
    <w:p w14:paraId="49A14318" w14:textId="158F59B5" w:rsidR="003011FC" w:rsidRPr="003011FC" w:rsidRDefault="003011FC" w:rsidP="003011FC">
      <w:pPr>
        <w:tabs>
          <w:tab w:val="left" w:pos="9639"/>
        </w:tabs>
        <w:ind w:left="0"/>
        <w:jc w:val="both"/>
        <w:rPr>
          <w:b w:val="0"/>
        </w:rPr>
      </w:pPr>
      <w:r w:rsidRPr="003011FC">
        <w:t>Impact</w:t>
      </w:r>
      <w:r w:rsidRPr="003011FC">
        <w:rPr>
          <w:b w:val="0"/>
        </w:rPr>
        <w:t xml:space="preserve">: If Administrator has not added or updated </w:t>
      </w:r>
      <w:r w:rsidR="003A3C37">
        <w:rPr>
          <w:b w:val="0"/>
        </w:rPr>
        <w:t xml:space="preserve">flight </w:t>
      </w:r>
      <w:r w:rsidRPr="003011FC">
        <w:rPr>
          <w:b w:val="0"/>
        </w:rPr>
        <w:t>details</w:t>
      </w:r>
      <w:r w:rsidR="003A3C37">
        <w:rPr>
          <w:b w:val="0"/>
        </w:rPr>
        <w:t>, the user</w:t>
      </w:r>
      <w:r w:rsidRPr="003011FC">
        <w:rPr>
          <w:b w:val="0"/>
        </w:rPr>
        <w:t xml:space="preserve"> will not be able to see the </w:t>
      </w:r>
      <w:r w:rsidR="003A3C37">
        <w:rPr>
          <w:b w:val="0"/>
        </w:rPr>
        <w:t xml:space="preserve">available flights </w:t>
      </w:r>
      <w:r w:rsidRPr="003011FC">
        <w:rPr>
          <w:b w:val="0"/>
        </w:rPr>
        <w:t>details.</w:t>
      </w:r>
    </w:p>
    <w:p w14:paraId="549E3FD1" w14:textId="4913C493" w:rsidR="009F5790" w:rsidRPr="009F5790" w:rsidRDefault="009F5790" w:rsidP="003011FC">
      <w:pPr>
        <w:ind w:left="0"/>
      </w:pPr>
    </w:p>
    <w:p w14:paraId="50AD47E6" w14:textId="3905BAEE" w:rsidR="009F5790" w:rsidRPr="009F5790" w:rsidRDefault="009F5790" w:rsidP="00AB33FB">
      <w:pPr>
        <w:pStyle w:val="StyleHeading1H1Mainheading1Heading1Heading10Head1h1Sec"/>
      </w:pPr>
      <w:bookmarkStart w:id="123" w:name="_Toc144299941"/>
      <w:bookmarkStart w:id="124" w:name="_Toc145125027"/>
      <w:bookmarkStart w:id="125" w:name="_Toc165439526"/>
      <w:bookmarkStart w:id="126" w:name="_Toc186019635"/>
      <w:bookmarkStart w:id="127" w:name="_Toc458607254"/>
      <w:r w:rsidRPr="009F5790">
        <w:t>Assumptions</w:t>
      </w:r>
      <w:bookmarkEnd w:id="123"/>
      <w:bookmarkEnd w:id="124"/>
      <w:bookmarkEnd w:id="125"/>
      <w:bookmarkEnd w:id="126"/>
      <w:bookmarkEnd w:id="127"/>
    </w:p>
    <w:p w14:paraId="69B23A5D" w14:textId="600B559D" w:rsidR="003011FC" w:rsidRPr="003011FC" w:rsidRDefault="003011FC" w:rsidP="003011FC">
      <w:pPr>
        <w:ind w:left="0"/>
        <w:rPr>
          <w:rFonts w:ascii="Trebuchet MS" w:hAnsi="Trebuchet MS"/>
          <w:b w:val="0"/>
        </w:rPr>
      </w:pPr>
    </w:p>
    <w:p w14:paraId="555359B0" w14:textId="77777777" w:rsidR="003011FC" w:rsidRPr="003011FC" w:rsidRDefault="003011FC" w:rsidP="003011FC">
      <w:pPr>
        <w:pStyle w:val="NormalNotesBulleted"/>
        <w:numPr>
          <w:ilvl w:val="0"/>
          <w:numId w:val="26"/>
        </w:numPr>
        <w:jc w:val="both"/>
        <w:rPr>
          <w:b w:val="0"/>
        </w:rPr>
      </w:pPr>
      <w:r w:rsidRPr="003011FC">
        <w:rPr>
          <w:b w:val="0"/>
        </w:rPr>
        <w:t xml:space="preserve">Application is valid and up running </w:t>
      </w:r>
    </w:p>
    <w:p w14:paraId="79A4973D" w14:textId="77777777" w:rsidR="003011FC" w:rsidRPr="003011FC" w:rsidRDefault="003011FC" w:rsidP="003011FC">
      <w:pPr>
        <w:pStyle w:val="NormalNotesBulleted"/>
        <w:numPr>
          <w:ilvl w:val="0"/>
          <w:numId w:val="26"/>
        </w:numPr>
        <w:jc w:val="both"/>
        <w:rPr>
          <w:b w:val="0"/>
        </w:rPr>
      </w:pPr>
      <w:r w:rsidRPr="003011FC">
        <w:rPr>
          <w:b w:val="0"/>
        </w:rPr>
        <w:t>Application is launcing in all the browser</w:t>
      </w:r>
    </w:p>
    <w:p w14:paraId="3A4B0B5A" w14:textId="77777777" w:rsidR="003011FC" w:rsidRPr="003011FC" w:rsidRDefault="003011FC" w:rsidP="003011FC">
      <w:pPr>
        <w:pStyle w:val="NormalNotesBulleted"/>
        <w:numPr>
          <w:ilvl w:val="0"/>
          <w:numId w:val="26"/>
        </w:numPr>
        <w:jc w:val="both"/>
        <w:rPr>
          <w:b w:val="0"/>
        </w:rPr>
      </w:pPr>
      <w:r w:rsidRPr="003011FC">
        <w:rPr>
          <w:b w:val="0"/>
        </w:rPr>
        <w:t>Administrator should have valid username and password</w:t>
      </w:r>
    </w:p>
    <w:p w14:paraId="133AC3F5" w14:textId="6BFF4FD6" w:rsidR="009F5790" w:rsidRPr="00C8361D" w:rsidRDefault="003011FC" w:rsidP="003011FC">
      <w:pPr>
        <w:pStyle w:val="ListParagraph"/>
        <w:ind w:left="1068"/>
        <w:rPr>
          <w:rFonts w:ascii="Trebuchet MS" w:hAnsi="Trebuchet MS"/>
          <w:b w:val="0"/>
        </w:rPr>
      </w:pPr>
      <w:r w:rsidRPr="00C8361D">
        <w:rPr>
          <w:rFonts w:ascii="Trebuchet MS" w:hAnsi="Trebuchet MS"/>
          <w:b w:val="0"/>
        </w:rPr>
        <w:t xml:space="preserve"> </w:t>
      </w:r>
      <w:r w:rsidR="009F5790" w:rsidRPr="00C8361D">
        <w:rPr>
          <w:rFonts w:ascii="Trebuchet MS" w:hAnsi="Trebuchet MS"/>
          <w:b w:val="0"/>
        </w:rPr>
        <w:br w:type="page"/>
      </w:r>
    </w:p>
    <w:p w14:paraId="446E364F" w14:textId="57EF95A0" w:rsidR="009F5790" w:rsidRPr="001C4D77" w:rsidRDefault="009F5790" w:rsidP="00AB33FB">
      <w:r w:rsidRPr="001C4D77">
        <w:lastRenderedPageBreak/>
        <w:t>REVISION HISTORY OF THE WORK PRODUCT</w:t>
      </w:r>
    </w:p>
    <w:p w14:paraId="53265488" w14:textId="0EEBBB8F" w:rsidR="009F5790" w:rsidRPr="001C4D77" w:rsidRDefault="009F5790" w:rsidP="00AB33FB">
      <w:r w:rsidRPr="001C4D77">
        <w:t>&lt;to be maintained by projects&gt;</w:t>
      </w:r>
    </w:p>
    <w:p w14:paraId="0085CB76" w14:textId="77777777" w:rsidR="009F5790" w:rsidRPr="009F5790" w:rsidRDefault="009F5790" w:rsidP="00AB33FB"/>
    <w:p w14:paraId="27DB307B" w14:textId="77777777"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AB33FB"/>
        </w:tc>
      </w:tr>
      <w:tr w:rsidR="009F5790" w:rsidRPr="009F5790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AB33FB"/>
        </w:tc>
      </w:tr>
    </w:tbl>
    <w:p w14:paraId="4690480B" w14:textId="77777777" w:rsidR="009F5790" w:rsidRPr="009F5790" w:rsidRDefault="009F5790" w:rsidP="00AB33FB"/>
    <w:p w14:paraId="5E49A99B" w14:textId="687C11B2" w:rsidR="00DD3DC0" w:rsidRPr="009F5790" w:rsidRDefault="00DD3DC0" w:rsidP="00AB33FB"/>
    <w:sectPr w:rsidR="00DD3DC0" w:rsidRPr="009F5790" w:rsidSect="00E218F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EAFE9" w14:textId="77777777" w:rsidR="004740E9" w:rsidRDefault="004740E9" w:rsidP="00AB33FB">
      <w:r>
        <w:separator/>
      </w:r>
    </w:p>
    <w:p w14:paraId="4A5F723C" w14:textId="77777777" w:rsidR="004740E9" w:rsidRDefault="004740E9" w:rsidP="00AB33FB"/>
    <w:p w14:paraId="4AAE338D" w14:textId="77777777" w:rsidR="004740E9" w:rsidRDefault="004740E9" w:rsidP="00AB33FB"/>
    <w:p w14:paraId="17FC7434" w14:textId="77777777" w:rsidR="004740E9" w:rsidRDefault="004740E9" w:rsidP="00AB33FB"/>
    <w:p w14:paraId="4B02A969" w14:textId="77777777" w:rsidR="004740E9" w:rsidRDefault="004740E9" w:rsidP="00AB33FB"/>
    <w:p w14:paraId="4029F5AA" w14:textId="77777777" w:rsidR="004740E9" w:rsidRDefault="004740E9" w:rsidP="00AB33FB"/>
    <w:p w14:paraId="24C25067" w14:textId="77777777" w:rsidR="004740E9" w:rsidRDefault="004740E9" w:rsidP="00AB33FB"/>
    <w:p w14:paraId="4D934A7F" w14:textId="77777777" w:rsidR="004740E9" w:rsidRDefault="004740E9" w:rsidP="002249C9"/>
    <w:p w14:paraId="269DC421" w14:textId="77777777" w:rsidR="004740E9" w:rsidRDefault="004740E9" w:rsidP="00304EDE"/>
    <w:p w14:paraId="0D79DF3D" w14:textId="77777777" w:rsidR="004740E9" w:rsidRDefault="004740E9"/>
    <w:p w14:paraId="1775D1F2" w14:textId="77777777" w:rsidR="004740E9" w:rsidRDefault="004740E9"/>
    <w:p w14:paraId="1E03FFE4" w14:textId="77777777" w:rsidR="004740E9" w:rsidRDefault="004740E9" w:rsidP="001163D6"/>
  </w:endnote>
  <w:endnote w:type="continuationSeparator" w:id="0">
    <w:p w14:paraId="380E8143" w14:textId="77777777" w:rsidR="004740E9" w:rsidRDefault="004740E9" w:rsidP="00AB33FB">
      <w:r>
        <w:continuationSeparator/>
      </w:r>
    </w:p>
    <w:p w14:paraId="1F81CBF9" w14:textId="77777777" w:rsidR="004740E9" w:rsidRDefault="004740E9" w:rsidP="00AB33FB"/>
    <w:p w14:paraId="517AC0C2" w14:textId="77777777" w:rsidR="004740E9" w:rsidRDefault="004740E9" w:rsidP="00AB33FB"/>
    <w:p w14:paraId="6D41C03E" w14:textId="77777777" w:rsidR="004740E9" w:rsidRDefault="004740E9" w:rsidP="00AB33FB"/>
    <w:p w14:paraId="0E790EB3" w14:textId="77777777" w:rsidR="004740E9" w:rsidRDefault="004740E9" w:rsidP="00AB33FB"/>
    <w:p w14:paraId="5535AC63" w14:textId="77777777" w:rsidR="004740E9" w:rsidRDefault="004740E9" w:rsidP="00AB33FB"/>
    <w:p w14:paraId="0723371F" w14:textId="77777777" w:rsidR="004740E9" w:rsidRDefault="004740E9" w:rsidP="00AB33FB"/>
    <w:p w14:paraId="6D065BFA" w14:textId="77777777" w:rsidR="004740E9" w:rsidRDefault="004740E9" w:rsidP="002249C9"/>
    <w:p w14:paraId="28037D1C" w14:textId="77777777" w:rsidR="004740E9" w:rsidRDefault="004740E9" w:rsidP="00304EDE"/>
    <w:p w14:paraId="28E3553E" w14:textId="77777777" w:rsidR="004740E9" w:rsidRDefault="004740E9"/>
    <w:p w14:paraId="3449FC99" w14:textId="77777777" w:rsidR="004740E9" w:rsidRDefault="004740E9"/>
    <w:p w14:paraId="156C4197" w14:textId="77777777" w:rsidR="004740E9" w:rsidRDefault="004740E9" w:rsidP="001163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7F1A82" w:rsidRDefault="007F1A82" w:rsidP="00AB33FB">
    <w:pPr>
      <w:pStyle w:val="Footer"/>
    </w:pPr>
  </w:p>
  <w:p w14:paraId="5E49A9DD" w14:textId="77777777" w:rsidR="007F1A82" w:rsidRDefault="007F1A82" w:rsidP="00AB33FB"/>
  <w:p w14:paraId="4F1246D0" w14:textId="77777777" w:rsidR="007F1A82" w:rsidRDefault="007F1A82" w:rsidP="00AB33FB"/>
  <w:p w14:paraId="2F6CC1CB" w14:textId="77777777" w:rsidR="007F1A82" w:rsidRDefault="007F1A82" w:rsidP="00AB33FB"/>
  <w:p w14:paraId="6EA8DA5B" w14:textId="77777777" w:rsidR="007F1A82" w:rsidRDefault="007F1A82" w:rsidP="00AB33FB"/>
  <w:p w14:paraId="1A7F1BEB" w14:textId="77777777" w:rsidR="007F1A82" w:rsidRDefault="007F1A82" w:rsidP="00AB33FB"/>
  <w:p w14:paraId="6E88F4E2" w14:textId="77777777" w:rsidR="007F1A82" w:rsidRDefault="007F1A82" w:rsidP="002249C9"/>
  <w:p w14:paraId="20463257" w14:textId="77777777" w:rsidR="007F1A82" w:rsidRDefault="007F1A82" w:rsidP="00304EDE"/>
  <w:p w14:paraId="73715BE6" w14:textId="77777777" w:rsidR="007F1A82" w:rsidRDefault="007F1A82"/>
  <w:p w14:paraId="79485365" w14:textId="77777777" w:rsidR="007F1A82" w:rsidRDefault="007F1A82"/>
  <w:p w14:paraId="4EF8146A" w14:textId="77777777" w:rsidR="007F1A82" w:rsidRDefault="007F1A82" w:rsidP="001163D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7F1A82" w:rsidRDefault="007F1A82" w:rsidP="00AB33F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B047B8C" w:rsidR="007F1A82" w:rsidRPr="00D318E1" w:rsidRDefault="007F1A82" w:rsidP="00AB33F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474379">
          <w:rPr>
            <w:noProof/>
            <w:lang w:val="fr-FR"/>
          </w:rPr>
          <w:t>17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474379">
          <w:rPr>
            <w:noProof/>
            <w:lang w:val="fr-FR"/>
          </w:rPr>
          <w:t>17</w:t>
        </w:r>
        <w:r>
          <w:rPr>
            <w:lang w:val="fr-FR"/>
          </w:rPr>
          <w:fldChar w:fldCharType="end"/>
        </w:r>
      </w:sdtContent>
    </w:sdt>
  </w:p>
  <w:p w14:paraId="5E49A9DF" w14:textId="77777777" w:rsidR="007F1A82" w:rsidRDefault="007F1A82" w:rsidP="00AB33FB"/>
  <w:p w14:paraId="5E49A9E0" w14:textId="77777777" w:rsidR="007F1A82" w:rsidRDefault="007F1A82" w:rsidP="00AB33FB"/>
  <w:p w14:paraId="5E49A9E1" w14:textId="77777777" w:rsidR="007F1A82" w:rsidRDefault="007F1A82" w:rsidP="00AB33FB"/>
  <w:p w14:paraId="5E49A9E2" w14:textId="1842743F" w:rsidR="007F1A82" w:rsidRDefault="007F1A82" w:rsidP="00AB33FB"/>
  <w:p w14:paraId="48726609" w14:textId="23A45DB7" w:rsidR="007F1A82" w:rsidRPr="005E7574" w:rsidRDefault="007F1A82" w:rsidP="00AB33FB">
    <w:r>
      <w:t>Capgemini Internal</w:t>
    </w:r>
  </w:p>
  <w:p w14:paraId="48DD6EF0" w14:textId="77777777" w:rsidR="007F1A82" w:rsidRDefault="007F1A82" w:rsidP="00AB33FB"/>
  <w:p w14:paraId="2AA8F8D8" w14:textId="77777777" w:rsidR="007F1A82" w:rsidRDefault="007F1A82" w:rsidP="00AB33FB"/>
  <w:p w14:paraId="78D181C9" w14:textId="77777777" w:rsidR="007F1A82" w:rsidRDefault="007F1A82" w:rsidP="00AB33FB"/>
  <w:p w14:paraId="40630506" w14:textId="77777777" w:rsidR="007F1A82" w:rsidRDefault="007F1A82" w:rsidP="00AB33FB"/>
  <w:p w14:paraId="7734A33C" w14:textId="77777777" w:rsidR="007F1A82" w:rsidRDefault="007F1A82" w:rsidP="002249C9"/>
  <w:p w14:paraId="0FE4B744" w14:textId="77777777" w:rsidR="007F1A82" w:rsidRDefault="007F1A82" w:rsidP="00304EDE"/>
  <w:p w14:paraId="483099E3" w14:textId="77777777" w:rsidR="007F1A82" w:rsidRDefault="007F1A82"/>
  <w:p w14:paraId="23BD78A8" w14:textId="77777777" w:rsidR="007F1A82" w:rsidRDefault="007F1A82"/>
  <w:p w14:paraId="5AE611AC" w14:textId="77777777" w:rsidR="007F1A82" w:rsidRDefault="007F1A82" w:rsidP="001163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5EF6B" w14:textId="77777777" w:rsidR="004740E9" w:rsidRDefault="004740E9" w:rsidP="00AB33FB">
      <w:r>
        <w:separator/>
      </w:r>
    </w:p>
    <w:p w14:paraId="4A9EE810" w14:textId="77777777" w:rsidR="004740E9" w:rsidRDefault="004740E9" w:rsidP="00AB33FB"/>
    <w:p w14:paraId="4D3981F5" w14:textId="77777777" w:rsidR="004740E9" w:rsidRDefault="004740E9" w:rsidP="00AB33FB"/>
    <w:p w14:paraId="323B6D2B" w14:textId="77777777" w:rsidR="004740E9" w:rsidRDefault="004740E9" w:rsidP="00AB33FB"/>
    <w:p w14:paraId="2CD7EA4E" w14:textId="77777777" w:rsidR="004740E9" w:rsidRDefault="004740E9" w:rsidP="00AB33FB"/>
    <w:p w14:paraId="72448A73" w14:textId="77777777" w:rsidR="004740E9" w:rsidRDefault="004740E9" w:rsidP="00AB33FB"/>
    <w:p w14:paraId="4A804EFE" w14:textId="77777777" w:rsidR="004740E9" w:rsidRDefault="004740E9" w:rsidP="00AB33FB"/>
    <w:p w14:paraId="376351CC" w14:textId="77777777" w:rsidR="004740E9" w:rsidRDefault="004740E9" w:rsidP="002249C9"/>
    <w:p w14:paraId="7845CBAF" w14:textId="77777777" w:rsidR="004740E9" w:rsidRDefault="004740E9" w:rsidP="00304EDE"/>
    <w:p w14:paraId="28A3EAD7" w14:textId="77777777" w:rsidR="004740E9" w:rsidRDefault="004740E9"/>
    <w:p w14:paraId="33751418" w14:textId="77777777" w:rsidR="004740E9" w:rsidRDefault="004740E9"/>
    <w:p w14:paraId="2D90BC54" w14:textId="77777777" w:rsidR="004740E9" w:rsidRDefault="004740E9" w:rsidP="001163D6"/>
  </w:footnote>
  <w:footnote w:type="continuationSeparator" w:id="0">
    <w:p w14:paraId="1E1A4FBC" w14:textId="77777777" w:rsidR="004740E9" w:rsidRDefault="004740E9" w:rsidP="00AB33FB">
      <w:r>
        <w:continuationSeparator/>
      </w:r>
    </w:p>
    <w:p w14:paraId="7271A401" w14:textId="77777777" w:rsidR="004740E9" w:rsidRDefault="004740E9" w:rsidP="00AB33FB"/>
    <w:p w14:paraId="0CADA9DC" w14:textId="77777777" w:rsidR="004740E9" w:rsidRDefault="004740E9" w:rsidP="00AB33FB"/>
    <w:p w14:paraId="7D5A1B2F" w14:textId="77777777" w:rsidR="004740E9" w:rsidRDefault="004740E9" w:rsidP="00AB33FB"/>
    <w:p w14:paraId="04D1D81C" w14:textId="77777777" w:rsidR="004740E9" w:rsidRDefault="004740E9" w:rsidP="00AB33FB"/>
    <w:p w14:paraId="015C4B5F" w14:textId="77777777" w:rsidR="004740E9" w:rsidRDefault="004740E9" w:rsidP="00AB33FB"/>
    <w:p w14:paraId="4CC41A88" w14:textId="77777777" w:rsidR="004740E9" w:rsidRDefault="004740E9" w:rsidP="00AB33FB"/>
    <w:p w14:paraId="1A3AB4E4" w14:textId="77777777" w:rsidR="004740E9" w:rsidRDefault="004740E9" w:rsidP="002249C9"/>
    <w:p w14:paraId="593A59D5" w14:textId="77777777" w:rsidR="004740E9" w:rsidRDefault="004740E9" w:rsidP="00304EDE"/>
    <w:p w14:paraId="2E951367" w14:textId="77777777" w:rsidR="004740E9" w:rsidRDefault="004740E9"/>
    <w:p w14:paraId="281613C9" w14:textId="77777777" w:rsidR="004740E9" w:rsidRDefault="004740E9"/>
    <w:p w14:paraId="7201D6CA" w14:textId="77777777" w:rsidR="004740E9" w:rsidRDefault="004740E9" w:rsidP="001163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7F1A82" w:rsidRDefault="004740E9" w:rsidP="00AB33F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7F1A82" w:rsidRDefault="007F1A82" w:rsidP="00AB33FB"/>
  <w:p w14:paraId="195F69AB" w14:textId="77777777" w:rsidR="007F1A82" w:rsidRDefault="007F1A82" w:rsidP="00AB33FB"/>
  <w:p w14:paraId="3AAB0591" w14:textId="77777777" w:rsidR="007F1A82" w:rsidRDefault="007F1A82" w:rsidP="00AB33FB"/>
  <w:p w14:paraId="648B6FA2" w14:textId="77777777" w:rsidR="007F1A82" w:rsidRDefault="007F1A82" w:rsidP="00AB33FB"/>
  <w:p w14:paraId="4812A3F4" w14:textId="77777777" w:rsidR="007F1A82" w:rsidRDefault="007F1A82" w:rsidP="00AB33FB"/>
  <w:p w14:paraId="49724218" w14:textId="77777777" w:rsidR="007F1A82" w:rsidRDefault="007F1A82" w:rsidP="002249C9"/>
  <w:p w14:paraId="03B14635" w14:textId="77777777" w:rsidR="007F1A82" w:rsidRDefault="007F1A82" w:rsidP="00304EDE"/>
  <w:p w14:paraId="44A5BAD5" w14:textId="77777777" w:rsidR="007F1A82" w:rsidRDefault="007F1A82"/>
  <w:p w14:paraId="0625595C" w14:textId="77777777" w:rsidR="007F1A82" w:rsidRDefault="007F1A82"/>
  <w:p w14:paraId="52AF1708" w14:textId="77777777" w:rsidR="007F1A82" w:rsidRDefault="007F1A82" w:rsidP="001163D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7F1A82" w:rsidRPr="003308F8" w:rsidRDefault="004740E9" w:rsidP="00AB33FB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7F1A82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F1A82">
      <w:t>Use Case Specification</w:t>
    </w:r>
  </w:p>
  <w:p w14:paraId="5E49A9DA" w14:textId="77777777" w:rsidR="007F1A82" w:rsidRDefault="007F1A82" w:rsidP="00AB33FB"/>
  <w:p w14:paraId="5E49A9DB" w14:textId="77777777" w:rsidR="007F1A82" w:rsidRDefault="007F1A82" w:rsidP="00AB33FB"/>
  <w:p w14:paraId="699F2CC6" w14:textId="77777777" w:rsidR="007F1A82" w:rsidRDefault="007F1A82" w:rsidP="00AB33FB"/>
  <w:p w14:paraId="6B954302" w14:textId="77777777" w:rsidR="007F1A82" w:rsidRDefault="007F1A82" w:rsidP="00AB33FB"/>
  <w:p w14:paraId="3FAEEEF9" w14:textId="77777777" w:rsidR="007F1A82" w:rsidRDefault="007F1A82" w:rsidP="00AB33FB"/>
  <w:p w14:paraId="2587CDC4" w14:textId="77777777" w:rsidR="007F1A82" w:rsidRDefault="007F1A82" w:rsidP="00AB33FB"/>
  <w:p w14:paraId="1A762CBE" w14:textId="77777777" w:rsidR="007F1A82" w:rsidRDefault="007F1A82" w:rsidP="002249C9"/>
  <w:p w14:paraId="475F260B" w14:textId="77777777" w:rsidR="007F1A82" w:rsidRDefault="007F1A82" w:rsidP="00304EDE"/>
  <w:p w14:paraId="426B14D9" w14:textId="77777777" w:rsidR="007F1A82" w:rsidRDefault="007F1A82"/>
  <w:p w14:paraId="29744DCE" w14:textId="77777777" w:rsidR="007F1A82" w:rsidRDefault="007F1A82"/>
  <w:p w14:paraId="63EF4683" w14:textId="77777777" w:rsidR="007F1A82" w:rsidRDefault="007F1A82" w:rsidP="001163D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7F1A82" w:rsidRDefault="004740E9" w:rsidP="00AB33F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1A4E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68005B8"/>
    <w:multiLevelType w:val="hybridMultilevel"/>
    <w:tmpl w:val="1BD64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C7045DC"/>
    <w:multiLevelType w:val="hybridMultilevel"/>
    <w:tmpl w:val="8C68F96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8637F1"/>
    <w:multiLevelType w:val="hybridMultilevel"/>
    <w:tmpl w:val="C1DCAD96"/>
    <w:lvl w:ilvl="0" w:tplc="FE326084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9817091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9B2698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2" w15:restartNumberingAfterBreak="0">
    <w:nsid w:val="3A2613DF"/>
    <w:multiLevelType w:val="hybridMultilevel"/>
    <w:tmpl w:val="B9D6E858"/>
    <w:lvl w:ilvl="0" w:tplc="20A483C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3678D2"/>
    <w:multiLevelType w:val="hybridMultilevel"/>
    <w:tmpl w:val="8A50BF94"/>
    <w:lvl w:ilvl="0" w:tplc="3DC05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551F84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492B2C30"/>
    <w:multiLevelType w:val="multilevel"/>
    <w:tmpl w:val="EE0A926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54EB08C0"/>
    <w:multiLevelType w:val="hybridMultilevel"/>
    <w:tmpl w:val="B0FC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95BEF"/>
    <w:multiLevelType w:val="hybridMultilevel"/>
    <w:tmpl w:val="426A5A00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0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17CCF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385859"/>
    <w:multiLevelType w:val="hybridMultilevel"/>
    <w:tmpl w:val="0BF4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DA1412C"/>
    <w:multiLevelType w:val="hybridMultilevel"/>
    <w:tmpl w:val="1CE4A034"/>
    <w:lvl w:ilvl="0" w:tplc="6C9AE7AA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8B5AA4"/>
    <w:multiLevelType w:val="hybridMultilevel"/>
    <w:tmpl w:val="B0AE7778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 w15:restartNumberingAfterBreak="0">
    <w:nsid w:val="6C12432D"/>
    <w:multiLevelType w:val="hybridMultilevel"/>
    <w:tmpl w:val="6A98EBBC"/>
    <w:lvl w:ilvl="0" w:tplc="6924FC6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9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2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6"/>
  </w:num>
  <w:num w:numId="3">
    <w:abstractNumId w:val="16"/>
  </w:num>
  <w:num w:numId="4">
    <w:abstractNumId w:val="42"/>
  </w:num>
  <w:num w:numId="5">
    <w:abstractNumId w:val="13"/>
  </w:num>
  <w:num w:numId="6">
    <w:abstractNumId w:val="26"/>
  </w:num>
  <w:num w:numId="7">
    <w:abstractNumId w:val="19"/>
  </w:num>
  <w:num w:numId="8">
    <w:abstractNumId w:val="2"/>
  </w:num>
  <w:num w:numId="9">
    <w:abstractNumId w:val="3"/>
  </w:num>
  <w:num w:numId="10">
    <w:abstractNumId w:val="30"/>
  </w:num>
  <w:num w:numId="11">
    <w:abstractNumId w:val="12"/>
  </w:num>
  <w:num w:numId="12">
    <w:abstractNumId w:val="34"/>
  </w:num>
  <w:num w:numId="13">
    <w:abstractNumId w:val="10"/>
  </w:num>
  <w:num w:numId="14">
    <w:abstractNumId w:val="7"/>
  </w:num>
  <w:num w:numId="15">
    <w:abstractNumId w:val="9"/>
  </w:num>
  <w:num w:numId="16">
    <w:abstractNumId w:val="11"/>
  </w:num>
  <w:num w:numId="17">
    <w:abstractNumId w:val="8"/>
  </w:num>
  <w:num w:numId="18">
    <w:abstractNumId w:val="41"/>
  </w:num>
  <w:num w:numId="19">
    <w:abstractNumId w:val="4"/>
  </w:num>
  <w:num w:numId="20">
    <w:abstractNumId w:val="39"/>
  </w:num>
  <w:num w:numId="21">
    <w:abstractNumId w:val="37"/>
  </w:num>
  <w:num w:numId="22">
    <w:abstractNumId w:val="15"/>
  </w:num>
  <w:num w:numId="23">
    <w:abstractNumId w:val="33"/>
  </w:num>
  <w:num w:numId="24">
    <w:abstractNumId w:val="28"/>
  </w:num>
  <w:num w:numId="25">
    <w:abstractNumId w:val="20"/>
  </w:num>
  <w:num w:numId="26">
    <w:abstractNumId w:val="17"/>
  </w:num>
  <w:num w:numId="27">
    <w:abstractNumId w:val="35"/>
  </w:num>
  <w:num w:numId="28">
    <w:abstractNumId w:val="23"/>
  </w:num>
  <w:num w:numId="29">
    <w:abstractNumId w:val="21"/>
  </w:num>
  <w:num w:numId="30">
    <w:abstractNumId w:val="18"/>
  </w:num>
  <w:num w:numId="31">
    <w:abstractNumId w:val="24"/>
  </w:num>
  <w:num w:numId="32">
    <w:abstractNumId w:val="38"/>
  </w:num>
  <w:num w:numId="33">
    <w:abstractNumId w:val="36"/>
  </w:num>
  <w:num w:numId="34">
    <w:abstractNumId w:val="0"/>
  </w:num>
  <w:num w:numId="35">
    <w:abstractNumId w:val="29"/>
  </w:num>
  <w:num w:numId="36">
    <w:abstractNumId w:val="32"/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27"/>
  </w:num>
  <w:num w:numId="43">
    <w:abstractNumId w:val="5"/>
  </w:num>
  <w:num w:numId="44">
    <w:abstractNumId w:val="1"/>
  </w:num>
  <w:num w:numId="45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06840"/>
    <w:rsid w:val="000126FA"/>
    <w:rsid w:val="00014210"/>
    <w:rsid w:val="000224C1"/>
    <w:rsid w:val="00026079"/>
    <w:rsid w:val="00027D75"/>
    <w:rsid w:val="00063D3C"/>
    <w:rsid w:val="00064009"/>
    <w:rsid w:val="00080862"/>
    <w:rsid w:val="0008331A"/>
    <w:rsid w:val="00096043"/>
    <w:rsid w:val="000A2360"/>
    <w:rsid w:val="000C5717"/>
    <w:rsid w:val="000D12C5"/>
    <w:rsid w:val="000E00E7"/>
    <w:rsid w:val="000F30D9"/>
    <w:rsid w:val="0011053E"/>
    <w:rsid w:val="00112E72"/>
    <w:rsid w:val="001163D6"/>
    <w:rsid w:val="0012666F"/>
    <w:rsid w:val="00131516"/>
    <w:rsid w:val="00141B52"/>
    <w:rsid w:val="00150EC1"/>
    <w:rsid w:val="00155262"/>
    <w:rsid w:val="00155339"/>
    <w:rsid w:val="0016258D"/>
    <w:rsid w:val="00163CBE"/>
    <w:rsid w:val="00164AD1"/>
    <w:rsid w:val="00170CF8"/>
    <w:rsid w:val="0017290A"/>
    <w:rsid w:val="001804C0"/>
    <w:rsid w:val="0019751B"/>
    <w:rsid w:val="001A1E4F"/>
    <w:rsid w:val="001A5612"/>
    <w:rsid w:val="001B75EA"/>
    <w:rsid w:val="001C4D77"/>
    <w:rsid w:val="001F253C"/>
    <w:rsid w:val="00201D1D"/>
    <w:rsid w:val="002249C9"/>
    <w:rsid w:val="00225102"/>
    <w:rsid w:val="00230213"/>
    <w:rsid w:val="00231778"/>
    <w:rsid w:val="00233482"/>
    <w:rsid w:val="002367BE"/>
    <w:rsid w:val="00247ABB"/>
    <w:rsid w:val="00250BF7"/>
    <w:rsid w:val="002572DB"/>
    <w:rsid w:val="0026052B"/>
    <w:rsid w:val="00261AEF"/>
    <w:rsid w:val="002651B7"/>
    <w:rsid w:val="00274F7F"/>
    <w:rsid w:val="0027581F"/>
    <w:rsid w:val="00277103"/>
    <w:rsid w:val="002773D7"/>
    <w:rsid w:val="00287820"/>
    <w:rsid w:val="0029266F"/>
    <w:rsid w:val="00292D6C"/>
    <w:rsid w:val="002C36A5"/>
    <w:rsid w:val="002D0988"/>
    <w:rsid w:val="002D4D68"/>
    <w:rsid w:val="002F046F"/>
    <w:rsid w:val="002F2F8C"/>
    <w:rsid w:val="002F385F"/>
    <w:rsid w:val="002F3F02"/>
    <w:rsid w:val="003011FC"/>
    <w:rsid w:val="00303E5A"/>
    <w:rsid w:val="00304EDE"/>
    <w:rsid w:val="0030733D"/>
    <w:rsid w:val="00307C46"/>
    <w:rsid w:val="003143BD"/>
    <w:rsid w:val="003308F8"/>
    <w:rsid w:val="00332A79"/>
    <w:rsid w:val="00334B92"/>
    <w:rsid w:val="00345ED4"/>
    <w:rsid w:val="0035654F"/>
    <w:rsid w:val="00395294"/>
    <w:rsid w:val="003952B2"/>
    <w:rsid w:val="003A3C37"/>
    <w:rsid w:val="003B083C"/>
    <w:rsid w:val="003E795D"/>
    <w:rsid w:val="004027C9"/>
    <w:rsid w:val="004347D3"/>
    <w:rsid w:val="00472619"/>
    <w:rsid w:val="00472B48"/>
    <w:rsid w:val="00472DB3"/>
    <w:rsid w:val="00473C5E"/>
    <w:rsid w:val="004740E9"/>
    <w:rsid w:val="00474379"/>
    <w:rsid w:val="00485D4C"/>
    <w:rsid w:val="004A7DCD"/>
    <w:rsid w:val="004B0FFF"/>
    <w:rsid w:val="004C3902"/>
    <w:rsid w:val="004D06AF"/>
    <w:rsid w:val="004E6979"/>
    <w:rsid w:val="004E7445"/>
    <w:rsid w:val="004F6444"/>
    <w:rsid w:val="004F7D63"/>
    <w:rsid w:val="00517857"/>
    <w:rsid w:val="00524418"/>
    <w:rsid w:val="00530E5A"/>
    <w:rsid w:val="0053544D"/>
    <w:rsid w:val="0054353D"/>
    <w:rsid w:val="005449AB"/>
    <w:rsid w:val="00546112"/>
    <w:rsid w:val="0055238D"/>
    <w:rsid w:val="00552AEE"/>
    <w:rsid w:val="00556AEE"/>
    <w:rsid w:val="00575B62"/>
    <w:rsid w:val="005B044C"/>
    <w:rsid w:val="005B3604"/>
    <w:rsid w:val="005B666F"/>
    <w:rsid w:val="005C566F"/>
    <w:rsid w:val="005D4827"/>
    <w:rsid w:val="005E5169"/>
    <w:rsid w:val="005E7574"/>
    <w:rsid w:val="00605280"/>
    <w:rsid w:val="00605B2D"/>
    <w:rsid w:val="006349A0"/>
    <w:rsid w:val="006403D2"/>
    <w:rsid w:val="00641FA0"/>
    <w:rsid w:val="00643132"/>
    <w:rsid w:val="0064586A"/>
    <w:rsid w:val="006522AA"/>
    <w:rsid w:val="006532B1"/>
    <w:rsid w:val="00667576"/>
    <w:rsid w:val="0068581D"/>
    <w:rsid w:val="006A615C"/>
    <w:rsid w:val="006B0A33"/>
    <w:rsid w:val="006B704F"/>
    <w:rsid w:val="006C53AA"/>
    <w:rsid w:val="006D0299"/>
    <w:rsid w:val="006D5E86"/>
    <w:rsid w:val="006E17D6"/>
    <w:rsid w:val="006F13ED"/>
    <w:rsid w:val="00713597"/>
    <w:rsid w:val="00720694"/>
    <w:rsid w:val="00723EED"/>
    <w:rsid w:val="00727E51"/>
    <w:rsid w:val="007419AF"/>
    <w:rsid w:val="007431D9"/>
    <w:rsid w:val="00745146"/>
    <w:rsid w:val="00755169"/>
    <w:rsid w:val="00775844"/>
    <w:rsid w:val="00790A92"/>
    <w:rsid w:val="007911AA"/>
    <w:rsid w:val="00794598"/>
    <w:rsid w:val="0079693D"/>
    <w:rsid w:val="007A16C6"/>
    <w:rsid w:val="007A5947"/>
    <w:rsid w:val="007A5A0D"/>
    <w:rsid w:val="007A65B3"/>
    <w:rsid w:val="007B41E9"/>
    <w:rsid w:val="007B4E6B"/>
    <w:rsid w:val="007C7699"/>
    <w:rsid w:val="007E262A"/>
    <w:rsid w:val="007E79A7"/>
    <w:rsid w:val="007F1A82"/>
    <w:rsid w:val="00800A1B"/>
    <w:rsid w:val="008036AF"/>
    <w:rsid w:val="00807BDF"/>
    <w:rsid w:val="00823AEF"/>
    <w:rsid w:val="0082770E"/>
    <w:rsid w:val="00827DFB"/>
    <w:rsid w:val="00834B20"/>
    <w:rsid w:val="0084022D"/>
    <w:rsid w:val="00843826"/>
    <w:rsid w:val="00850205"/>
    <w:rsid w:val="00865363"/>
    <w:rsid w:val="00871582"/>
    <w:rsid w:val="00882A5D"/>
    <w:rsid w:val="00893E99"/>
    <w:rsid w:val="008A09E3"/>
    <w:rsid w:val="008A7999"/>
    <w:rsid w:val="008B6B15"/>
    <w:rsid w:val="008B6B6B"/>
    <w:rsid w:val="008D1407"/>
    <w:rsid w:val="008D1CF1"/>
    <w:rsid w:val="008D4D0D"/>
    <w:rsid w:val="008D634D"/>
    <w:rsid w:val="008E15A0"/>
    <w:rsid w:val="008F1026"/>
    <w:rsid w:val="009001BF"/>
    <w:rsid w:val="009020ED"/>
    <w:rsid w:val="0091275A"/>
    <w:rsid w:val="009207F4"/>
    <w:rsid w:val="00925C0D"/>
    <w:rsid w:val="00935785"/>
    <w:rsid w:val="009410F1"/>
    <w:rsid w:val="009629E4"/>
    <w:rsid w:val="00972B60"/>
    <w:rsid w:val="009768DB"/>
    <w:rsid w:val="00980564"/>
    <w:rsid w:val="00981F18"/>
    <w:rsid w:val="00982C75"/>
    <w:rsid w:val="0098706E"/>
    <w:rsid w:val="00993DB8"/>
    <w:rsid w:val="009A6B54"/>
    <w:rsid w:val="009A7052"/>
    <w:rsid w:val="009B1B45"/>
    <w:rsid w:val="009B4999"/>
    <w:rsid w:val="009F5790"/>
    <w:rsid w:val="00A00432"/>
    <w:rsid w:val="00A01CFA"/>
    <w:rsid w:val="00A10DE5"/>
    <w:rsid w:val="00A1407A"/>
    <w:rsid w:val="00A23E12"/>
    <w:rsid w:val="00A31251"/>
    <w:rsid w:val="00A318D4"/>
    <w:rsid w:val="00A33C06"/>
    <w:rsid w:val="00A447DC"/>
    <w:rsid w:val="00A65EC7"/>
    <w:rsid w:val="00A971EE"/>
    <w:rsid w:val="00AA3B75"/>
    <w:rsid w:val="00AB33FB"/>
    <w:rsid w:val="00AC4943"/>
    <w:rsid w:val="00AC4DEC"/>
    <w:rsid w:val="00AD2EE4"/>
    <w:rsid w:val="00AE6300"/>
    <w:rsid w:val="00AE6C7C"/>
    <w:rsid w:val="00AE763E"/>
    <w:rsid w:val="00AF402D"/>
    <w:rsid w:val="00AF5348"/>
    <w:rsid w:val="00AF5631"/>
    <w:rsid w:val="00B10BC4"/>
    <w:rsid w:val="00B11AC2"/>
    <w:rsid w:val="00B136BF"/>
    <w:rsid w:val="00B21E52"/>
    <w:rsid w:val="00B231E6"/>
    <w:rsid w:val="00B34985"/>
    <w:rsid w:val="00B45EA4"/>
    <w:rsid w:val="00B50092"/>
    <w:rsid w:val="00B53DC1"/>
    <w:rsid w:val="00B764C5"/>
    <w:rsid w:val="00B80750"/>
    <w:rsid w:val="00B90CF5"/>
    <w:rsid w:val="00B95EBB"/>
    <w:rsid w:val="00BE488A"/>
    <w:rsid w:val="00BF3438"/>
    <w:rsid w:val="00BF42A5"/>
    <w:rsid w:val="00C13A48"/>
    <w:rsid w:val="00C16330"/>
    <w:rsid w:val="00C20FBF"/>
    <w:rsid w:val="00C24AC2"/>
    <w:rsid w:val="00C3602B"/>
    <w:rsid w:val="00C37DC8"/>
    <w:rsid w:val="00C57E5C"/>
    <w:rsid w:val="00C6275A"/>
    <w:rsid w:val="00C65776"/>
    <w:rsid w:val="00C65C7B"/>
    <w:rsid w:val="00C70CDC"/>
    <w:rsid w:val="00C82F93"/>
    <w:rsid w:val="00C8361D"/>
    <w:rsid w:val="00C84AE8"/>
    <w:rsid w:val="00C84F35"/>
    <w:rsid w:val="00C934E4"/>
    <w:rsid w:val="00C9552A"/>
    <w:rsid w:val="00C97676"/>
    <w:rsid w:val="00CB09BC"/>
    <w:rsid w:val="00CB1CE8"/>
    <w:rsid w:val="00CB5284"/>
    <w:rsid w:val="00CD5B9B"/>
    <w:rsid w:val="00CE34BF"/>
    <w:rsid w:val="00CE77D7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06EE"/>
    <w:rsid w:val="00D55179"/>
    <w:rsid w:val="00D62EB9"/>
    <w:rsid w:val="00D6598B"/>
    <w:rsid w:val="00DA04EF"/>
    <w:rsid w:val="00DA18E8"/>
    <w:rsid w:val="00DB168F"/>
    <w:rsid w:val="00DC40E6"/>
    <w:rsid w:val="00DD3832"/>
    <w:rsid w:val="00DD3DC0"/>
    <w:rsid w:val="00DD66B6"/>
    <w:rsid w:val="00DE247D"/>
    <w:rsid w:val="00DF7730"/>
    <w:rsid w:val="00DF7E0E"/>
    <w:rsid w:val="00E12319"/>
    <w:rsid w:val="00E13960"/>
    <w:rsid w:val="00E218F1"/>
    <w:rsid w:val="00E26304"/>
    <w:rsid w:val="00E701E7"/>
    <w:rsid w:val="00E778A4"/>
    <w:rsid w:val="00E8344F"/>
    <w:rsid w:val="00EA36BC"/>
    <w:rsid w:val="00EA4207"/>
    <w:rsid w:val="00EA7593"/>
    <w:rsid w:val="00EB421E"/>
    <w:rsid w:val="00EB60A3"/>
    <w:rsid w:val="00ED7534"/>
    <w:rsid w:val="00F11BF2"/>
    <w:rsid w:val="00F257DB"/>
    <w:rsid w:val="00F258EE"/>
    <w:rsid w:val="00F2710C"/>
    <w:rsid w:val="00F27115"/>
    <w:rsid w:val="00F27F5E"/>
    <w:rsid w:val="00F31BF2"/>
    <w:rsid w:val="00F369BB"/>
    <w:rsid w:val="00F36D41"/>
    <w:rsid w:val="00F411E8"/>
    <w:rsid w:val="00F56846"/>
    <w:rsid w:val="00F628FC"/>
    <w:rsid w:val="00F63FFB"/>
    <w:rsid w:val="00F64F8E"/>
    <w:rsid w:val="00F76F15"/>
    <w:rsid w:val="00F8175B"/>
    <w:rsid w:val="00F8410D"/>
    <w:rsid w:val="00F9098B"/>
    <w:rsid w:val="00F9573D"/>
    <w:rsid w:val="00FB6501"/>
    <w:rsid w:val="00FC181B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0C5DCA7D-C028-4E60-84FD-F7959FE5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080862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ndafile:8081/AirlineReservationSystem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ndafile:8081/AirlineReservationSystem" TargetMode="External"/><Relationship Id="rId17" Type="http://schemas.openxmlformats.org/officeDocument/2006/relationships/hyperlink" Target="http://ndafile:8081/AirlineReservationSyste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ndafile:8081/AirlineReservation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dafile:8081/AirlineReservationSystem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://ndafile:8081/AirlineReservationSystem" TargetMode="External"/><Relationship Id="rId23" Type="http://schemas.openxmlformats.org/officeDocument/2006/relationships/footer" Target="footer2.xml"/><Relationship Id="rId10" Type="http://schemas.openxmlformats.org/officeDocument/2006/relationships/hyperlink" Target="http://ndafile:8081/AirlineReservationSystem" TargetMode="External"/><Relationship Id="rId19" Type="http://schemas.openxmlformats.org/officeDocument/2006/relationships/hyperlink" Target="http://ndafile:8081/AirlineReservationSyste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ndafile:8081/AirlineReservationSystem" TargetMode="External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1133</TotalTime>
  <Pages>17</Pages>
  <Words>2741</Words>
  <Characters>15627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Sahoo, Jyoti Ranjan</cp:lastModifiedBy>
  <cp:revision>44</cp:revision>
  <dcterms:created xsi:type="dcterms:W3CDTF">2018-05-18T06:45:00Z</dcterms:created>
  <dcterms:modified xsi:type="dcterms:W3CDTF">2018-06-16T11:29:00Z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